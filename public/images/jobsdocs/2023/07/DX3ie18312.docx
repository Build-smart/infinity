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36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9D10E5" w14:paraId="1DB8BA24" w14:textId="77777777" w:rsidTr="002A48C3">
        <w:trPr>
          <w:trHeight w:val="4410"/>
        </w:trPr>
        <w:tc>
          <w:tcPr>
            <w:tcW w:w="3600" w:type="dxa"/>
            <w:vAlign w:val="bottom"/>
          </w:tcPr>
          <w:p w14:paraId="3F17F2B8" w14:textId="3C4FCED2" w:rsidR="00466A3E" w:rsidRDefault="002D00CF" w:rsidP="003A2159">
            <w:pPr>
              <w:tabs>
                <w:tab w:val="left" w:pos="990"/>
              </w:tabs>
              <w:spacing w:before="240"/>
              <w:rPr>
                <w:noProof/>
              </w:rPr>
            </w:pPr>
            <w:r w:rsidRPr="002D00CF">
              <w:rPr>
                <w:noProof/>
                <w:lang w:val="en-IN"/>
              </w:rPr>
              <w:drawing>
                <wp:inline distT="0" distB="0" distL="0" distR="0" wp14:anchorId="0ED815C9" wp14:editId="43DACE96">
                  <wp:extent cx="1943100" cy="18669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9" t="3238" r="2834" b="44190"/>
                          <a:stretch/>
                        </pic:blipFill>
                        <pic:spPr>
                          <a:xfrm>
                            <a:off x="0" y="0"/>
                            <a:ext cx="1943100" cy="1866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4C740E2" w14:textId="77777777" w:rsidR="00466A3E" w:rsidRDefault="00466A3E" w:rsidP="006B3EA0">
            <w:pPr>
              <w:tabs>
                <w:tab w:val="left" w:pos="990"/>
              </w:tabs>
              <w:rPr>
                <w:noProof/>
              </w:rPr>
            </w:pPr>
          </w:p>
          <w:p w14:paraId="3B10CEE1" w14:textId="77777777" w:rsidR="004B408F" w:rsidRDefault="004B408F" w:rsidP="006B3EA0">
            <w:pPr>
              <w:tabs>
                <w:tab w:val="left" w:pos="990"/>
              </w:tabs>
              <w:rPr>
                <w:noProof/>
              </w:rPr>
            </w:pPr>
          </w:p>
          <w:p w14:paraId="0EDD7119" w14:textId="61C95B6A" w:rsidR="001B2ABD" w:rsidRDefault="001B2ABD" w:rsidP="006B3EA0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60487A03" w14:textId="77777777" w:rsidR="001B2ABD" w:rsidRDefault="001B2ABD" w:rsidP="006B3EA0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C1ECDC2" w14:textId="77777777" w:rsidR="003A2159" w:rsidRPr="003A2159" w:rsidRDefault="002D00CF" w:rsidP="00926087">
            <w:pPr>
              <w:pStyle w:val="Title"/>
              <w:rPr>
                <w:rFonts w:ascii="Bookman Old Style" w:hAnsi="Bookman Old Style"/>
                <w:szCs w:val="72"/>
              </w:rPr>
            </w:pPr>
            <w:r w:rsidRPr="003A2159">
              <w:rPr>
                <w:rFonts w:ascii="Bookman Old Style" w:hAnsi="Bookman Old Style"/>
                <w:szCs w:val="72"/>
              </w:rPr>
              <w:t xml:space="preserve">Moumita </w:t>
            </w:r>
          </w:p>
          <w:p w14:paraId="577DAC31" w14:textId="567CC858" w:rsidR="00926087" w:rsidRPr="003A2159" w:rsidRDefault="002D00CF" w:rsidP="00926087">
            <w:pPr>
              <w:pStyle w:val="Title"/>
              <w:rPr>
                <w:rFonts w:ascii="Bookman Old Style" w:hAnsi="Bookman Old Style"/>
                <w:szCs w:val="72"/>
              </w:rPr>
            </w:pPr>
            <w:r w:rsidRPr="003A2159">
              <w:rPr>
                <w:rFonts w:ascii="Bookman Old Style" w:hAnsi="Bookman Old Style"/>
                <w:szCs w:val="72"/>
              </w:rPr>
              <w:t xml:space="preserve">MonDal </w:t>
            </w:r>
          </w:p>
          <w:p w14:paraId="3E0D4264" w14:textId="70A54562" w:rsidR="001B2ABD" w:rsidRPr="003A2159" w:rsidRDefault="001B2ABD" w:rsidP="003A2159">
            <w:pPr>
              <w:pStyle w:val="BodyText"/>
              <w:ind w:left="0"/>
              <w:rPr>
                <w:rFonts w:ascii="Bookman Old Style" w:hAnsi="Bookman Old Style"/>
                <w:w w:val="69"/>
              </w:rPr>
            </w:pPr>
          </w:p>
        </w:tc>
      </w:tr>
      <w:tr w:rsidR="009D10E5" w14:paraId="7B946419" w14:textId="77777777" w:rsidTr="002A48C3">
        <w:tc>
          <w:tcPr>
            <w:tcW w:w="3600" w:type="dxa"/>
          </w:tcPr>
          <w:sdt>
            <w:sdtPr>
              <w:id w:val="-1711873194"/>
              <w:placeholder>
                <w:docPart w:val="AE33DFB1E96C40E9BB08B4E67F88A181"/>
              </w:placeholder>
              <w:temporary/>
              <w:showingPlcHdr/>
              <w15:appearance w15:val="hidden"/>
            </w:sdtPr>
            <w:sdtEndPr/>
            <w:sdtContent>
              <w:p w14:paraId="52C9B950" w14:textId="77777777" w:rsidR="001B2ABD" w:rsidRDefault="00E7646F" w:rsidP="006B3EA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B37C8D4" w14:textId="3C5A3DDB" w:rsidR="008842B0" w:rsidRDefault="00337492" w:rsidP="006B3EA0">
            <w:r>
              <w:t>I have over</w:t>
            </w:r>
            <w:r w:rsidR="00F171EC">
              <w:t>all</w:t>
            </w:r>
            <w:r>
              <w:t xml:space="preserve"> </w:t>
            </w:r>
            <w:r w:rsidR="00FA0D89">
              <w:t>3</w:t>
            </w:r>
            <w:r w:rsidR="001B0388">
              <w:t>+</w:t>
            </w:r>
            <w:r>
              <w:t xml:space="preserve"> years of experience in the supplier diversity and vendor management processes,</w:t>
            </w:r>
            <w:r w:rsidR="00FA0D89">
              <w:t xml:space="preserve"> </w:t>
            </w:r>
            <w:r w:rsidR="00E8458E">
              <w:t xml:space="preserve">and overall experience is 6+ </w:t>
            </w:r>
            <w:r>
              <w:t>and I am self-motivated, with a strong work ethic, drive, and commitment to completing tasks at hand.</w:t>
            </w:r>
          </w:p>
          <w:p w14:paraId="72A3C8BC" w14:textId="77777777" w:rsidR="00337492" w:rsidRDefault="00337492" w:rsidP="006B3EA0">
            <w:pPr>
              <w:rPr>
                <w:szCs w:val="18"/>
              </w:rPr>
            </w:pPr>
          </w:p>
          <w:p w14:paraId="2178ACB0" w14:textId="13880CA9" w:rsidR="001A488B" w:rsidRDefault="00E7646F" w:rsidP="006B3EA0">
            <w:pPr>
              <w:rPr>
                <w:szCs w:val="18"/>
              </w:rPr>
            </w:pPr>
            <w:r w:rsidRPr="00D353B2">
              <w:rPr>
                <w:szCs w:val="18"/>
              </w:rPr>
              <w:t xml:space="preserve">Consistently demonstrates and proves abilities, meets deadlines and performed complex tasks which involved </w:t>
            </w:r>
            <w:r w:rsidR="0079690C">
              <w:rPr>
                <w:szCs w:val="18"/>
              </w:rPr>
              <w:t>m</w:t>
            </w:r>
            <w:r w:rsidR="0079690C" w:rsidRPr="0079690C">
              <w:rPr>
                <w:szCs w:val="18"/>
              </w:rPr>
              <w:t xml:space="preserve">anaging </w:t>
            </w:r>
            <w:r w:rsidR="00C103D7">
              <w:rPr>
                <w:szCs w:val="18"/>
              </w:rPr>
              <w:t xml:space="preserve">sales and </w:t>
            </w:r>
            <w:r w:rsidR="0079690C" w:rsidRPr="0079690C">
              <w:rPr>
                <w:szCs w:val="18"/>
              </w:rPr>
              <w:t xml:space="preserve">managed </w:t>
            </w:r>
            <w:r w:rsidR="00C103D7">
              <w:rPr>
                <w:szCs w:val="18"/>
              </w:rPr>
              <w:t>3</w:t>
            </w:r>
            <w:r w:rsidR="0079690C" w:rsidRPr="0079690C">
              <w:rPr>
                <w:szCs w:val="18"/>
              </w:rPr>
              <w:t xml:space="preserve">00+ </w:t>
            </w:r>
            <w:r w:rsidR="00C103D7">
              <w:rPr>
                <w:szCs w:val="18"/>
              </w:rPr>
              <w:t xml:space="preserve">clients </w:t>
            </w:r>
            <w:r w:rsidR="00C103D7">
              <w:t xml:space="preserve"> </w:t>
            </w:r>
          </w:p>
          <w:p w14:paraId="6D542CDE" w14:textId="77777777" w:rsidR="0079690C" w:rsidRDefault="0079690C" w:rsidP="006B3EA0">
            <w:pPr>
              <w:rPr>
                <w:szCs w:val="18"/>
              </w:rPr>
            </w:pPr>
          </w:p>
          <w:p w14:paraId="4C849F09" w14:textId="10DA8E17" w:rsidR="00036450" w:rsidRDefault="0079690C" w:rsidP="006B3EA0">
            <w:pPr>
              <w:rPr>
                <w:szCs w:val="18"/>
              </w:rPr>
            </w:pPr>
            <w:r>
              <w:rPr>
                <w:szCs w:val="18"/>
              </w:rPr>
              <w:t xml:space="preserve">Working as </w:t>
            </w:r>
            <w:r w:rsidR="00C103D7">
              <w:rPr>
                <w:szCs w:val="18"/>
              </w:rPr>
              <w:t>an</w:t>
            </w:r>
            <w:r>
              <w:rPr>
                <w:szCs w:val="18"/>
              </w:rPr>
              <w:t xml:space="preserve"> </w:t>
            </w:r>
            <w:r w:rsidR="00C103D7">
              <w:t>acting Team Lead</w:t>
            </w:r>
            <w:r w:rsidRPr="0079690C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and </w:t>
            </w:r>
            <w:r w:rsidRPr="0079690C">
              <w:rPr>
                <w:szCs w:val="18"/>
              </w:rPr>
              <w:t xml:space="preserve">I </w:t>
            </w:r>
            <w:r w:rsidR="00C103D7">
              <w:rPr>
                <w:szCs w:val="18"/>
              </w:rPr>
              <w:t>have</w:t>
            </w:r>
            <w:r w:rsidRPr="0079690C">
              <w:rPr>
                <w:szCs w:val="18"/>
              </w:rPr>
              <w:t xml:space="preserve"> </w:t>
            </w:r>
            <w:r w:rsidR="00B87E9D" w:rsidRPr="0079690C">
              <w:rPr>
                <w:szCs w:val="18"/>
              </w:rPr>
              <w:t>handled</w:t>
            </w:r>
            <w:r w:rsidRPr="0079690C">
              <w:rPr>
                <w:szCs w:val="18"/>
              </w:rPr>
              <w:t xml:space="preserve"> a team of </w:t>
            </w:r>
            <w:r w:rsidR="00C103D7">
              <w:rPr>
                <w:szCs w:val="18"/>
              </w:rPr>
              <w:t>3</w:t>
            </w:r>
            <w:r>
              <w:rPr>
                <w:szCs w:val="18"/>
              </w:rPr>
              <w:t xml:space="preserve"> employees </w:t>
            </w:r>
            <w:r w:rsidRPr="0079690C">
              <w:rPr>
                <w:szCs w:val="18"/>
              </w:rPr>
              <w:t xml:space="preserve">and managing the </w:t>
            </w:r>
            <w:r w:rsidR="00B87E9D" w:rsidRPr="0079690C">
              <w:rPr>
                <w:szCs w:val="18"/>
              </w:rPr>
              <w:t>end-to-end</w:t>
            </w:r>
            <w:r w:rsidRPr="0079690C">
              <w:rPr>
                <w:szCs w:val="18"/>
              </w:rPr>
              <w:t xml:space="preserve"> operations duties.</w:t>
            </w:r>
          </w:p>
          <w:p w14:paraId="1C953B38" w14:textId="5F3980C1" w:rsidR="003A2159" w:rsidRDefault="003A2159" w:rsidP="006B3EA0">
            <w:pPr>
              <w:rPr>
                <w:szCs w:val="18"/>
              </w:rPr>
            </w:pPr>
          </w:p>
          <w:p w14:paraId="6F321C80" w14:textId="77777777" w:rsidR="002E746A" w:rsidRDefault="002E746A" w:rsidP="006B3EA0">
            <w:pPr>
              <w:rPr>
                <w:szCs w:val="18"/>
              </w:rPr>
            </w:pPr>
            <w:r>
              <w:rPr>
                <w:szCs w:val="18"/>
              </w:rPr>
              <w:t>Currently perusing Master in physiology from IGNOU.</w:t>
            </w:r>
          </w:p>
          <w:p w14:paraId="4C940CDB" w14:textId="26704039" w:rsidR="002E746A" w:rsidRDefault="002E746A" w:rsidP="006B3EA0">
            <w:pPr>
              <w:rPr>
                <w:szCs w:val="18"/>
              </w:rPr>
            </w:pPr>
          </w:p>
          <w:p w14:paraId="05BD7E15" w14:textId="1A19B54F" w:rsidR="003C5B33" w:rsidRPr="003C5B33" w:rsidRDefault="003C5B33" w:rsidP="006B3EA0">
            <w:pPr>
              <w:rPr>
                <w:b/>
                <w:bCs/>
              </w:rPr>
            </w:pPr>
            <w:r w:rsidRPr="003C5B33">
              <w:rPr>
                <w:b/>
                <w:bCs/>
              </w:rPr>
              <w:t>Additional Skills:</w:t>
            </w:r>
          </w:p>
          <w:p w14:paraId="1AF672C6" w14:textId="2D7125FA" w:rsidR="003C5B33" w:rsidRDefault="003C5B33" w:rsidP="00D94259">
            <w:pPr>
              <w:pStyle w:val="ListParagraph"/>
              <w:numPr>
                <w:ilvl w:val="0"/>
                <w:numId w:val="14"/>
              </w:numPr>
              <w:rPr>
                <w:szCs w:val="18"/>
              </w:rPr>
            </w:pPr>
            <w:r w:rsidRPr="00D94259">
              <w:rPr>
                <w:szCs w:val="18"/>
              </w:rPr>
              <w:t>Excel, PPT, Word</w:t>
            </w:r>
          </w:p>
          <w:p w14:paraId="436359DD" w14:textId="6C5364B0" w:rsidR="00D94259" w:rsidRDefault="005C7970" w:rsidP="00D94259">
            <w:pPr>
              <w:pStyle w:val="ListParagraph"/>
              <w:numPr>
                <w:ilvl w:val="0"/>
                <w:numId w:val="14"/>
              </w:numPr>
              <w:rPr>
                <w:szCs w:val="18"/>
              </w:rPr>
            </w:pPr>
            <w:r>
              <w:rPr>
                <w:szCs w:val="18"/>
              </w:rPr>
              <w:t>Google Maps</w:t>
            </w:r>
          </w:p>
          <w:p w14:paraId="08BA342D" w14:textId="4C707672" w:rsidR="005C7970" w:rsidRDefault="009A74F7" w:rsidP="00D94259">
            <w:pPr>
              <w:pStyle w:val="ListParagraph"/>
              <w:numPr>
                <w:ilvl w:val="0"/>
                <w:numId w:val="14"/>
              </w:numPr>
              <w:rPr>
                <w:szCs w:val="18"/>
              </w:rPr>
            </w:pPr>
            <w:r>
              <w:rPr>
                <w:szCs w:val="18"/>
              </w:rPr>
              <w:t>Zycus</w:t>
            </w:r>
          </w:p>
          <w:p w14:paraId="7EDD659F" w14:textId="4AE98FAB" w:rsidR="009A74F7" w:rsidRDefault="009A74F7" w:rsidP="00D94259">
            <w:pPr>
              <w:pStyle w:val="ListParagraph"/>
              <w:numPr>
                <w:ilvl w:val="0"/>
                <w:numId w:val="14"/>
              </w:numPr>
              <w:rPr>
                <w:szCs w:val="18"/>
              </w:rPr>
            </w:pPr>
            <w:proofErr w:type="gramStart"/>
            <w:r>
              <w:rPr>
                <w:szCs w:val="18"/>
              </w:rPr>
              <w:t>Mendix</w:t>
            </w:r>
            <w:r w:rsidR="00CD6F59">
              <w:rPr>
                <w:szCs w:val="18"/>
              </w:rPr>
              <w:t>(</w:t>
            </w:r>
            <w:proofErr w:type="gramEnd"/>
            <w:r w:rsidR="00CD6F59">
              <w:rPr>
                <w:szCs w:val="18"/>
              </w:rPr>
              <w:t>SAP)</w:t>
            </w:r>
          </w:p>
          <w:p w14:paraId="2A459EA2" w14:textId="64B98618" w:rsidR="00CD6F59" w:rsidRDefault="00C13C19" w:rsidP="00D94259">
            <w:pPr>
              <w:pStyle w:val="ListParagraph"/>
              <w:numPr>
                <w:ilvl w:val="0"/>
                <w:numId w:val="14"/>
              </w:numPr>
              <w:rPr>
                <w:szCs w:val="18"/>
              </w:rPr>
            </w:pPr>
            <w:r>
              <w:rPr>
                <w:szCs w:val="18"/>
              </w:rPr>
              <w:t>Master Data Management (MDM)</w:t>
            </w:r>
          </w:p>
          <w:p w14:paraId="0439AF3A" w14:textId="7BF03392" w:rsidR="009A74F7" w:rsidRDefault="00B27A63" w:rsidP="00D94259">
            <w:pPr>
              <w:pStyle w:val="ListParagraph"/>
              <w:numPr>
                <w:ilvl w:val="0"/>
                <w:numId w:val="14"/>
              </w:numPr>
              <w:rPr>
                <w:szCs w:val="18"/>
              </w:rPr>
            </w:pPr>
            <w:r>
              <w:rPr>
                <w:szCs w:val="18"/>
              </w:rPr>
              <w:t>Service Now</w:t>
            </w:r>
          </w:p>
          <w:p w14:paraId="579D564D" w14:textId="481C5D69" w:rsidR="00B27A63" w:rsidRDefault="00B27A63" w:rsidP="00D94259">
            <w:pPr>
              <w:pStyle w:val="ListParagraph"/>
              <w:numPr>
                <w:ilvl w:val="0"/>
                <w:numId w:val="14"/>
              </w:numPr>
              <w:rPr>
                <w:szCs w:val="18"/>
              </w:rPr>
            </w:pPr>
            <w:r>
              <w:rPr>
                <w:szCs w:val="18"/>
              </w:rPr>
              <w:t>SAP-Fiori</w:t>
            </w:r>
          </w:p>
          <w:p w14:paraId="2F5178E6" w14:textId="77777777" w:rsidR="00F303E8" w:rsidRDefault="006F2EB5" w:rsidP="00D94259">
            <w:pPr>
              <w:pStyle w:val="ListParagraph"/>
              <w:numPr>
                <w:ilvl w:val="0"/>
                <w:numId w:val="14"/>
              </w:numPr>
              <w:rPr>
                <w:szCs w:val="18"/>
              </w:rPr>
            </w:pPr>
            <w:r>
              <w:rPr>
                <w:szCs w:val="18"/>
              </w:rPr>
              <w:t>Conduct Trainings</w:t>
            </w:r>
          </w:p>
          <w:p w14:paraId="29DF503A" w14:textId="73C633E4" w:rsidR="00B53C7B" w:rsidRDefault="00F303E8" w:rsidP="00D94259">
            <w:pPr>
              <w:pStyle w:val="ListParagraph"/>
              <w:numPr>
                <w:ilvl w:val="0"/>
                <w:numId w:val="14"/>
              </w:numPr>
              <w:rPr>
                <w:szCs w:val="18"/>
              </w:rPr>
            </w:pPr>
            <w:r>
              <w:rPr>
                <w:szCs w:val="18"/>
              </w:rPr>
              <w:t>PowerBI</w:t>
            </w:r>
            <w:r w:rsidR="006F2EB5">
              <w:rPr>
                <w:szCs w:val="18"/>
              </w:rPr>
              <w:t xml:space="preserve"> </w:t>
            </w:r>
          </w:p>
          <w:p w14:paraId="3C0D675F" w14:textId="6B26DA5D" w:rsidR="002E746A" w:rsidRDefault="002E746A" w:rsidP="006B3EA0">
            <w:pPr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</w:p>
          <w:sdt>
            <w:sdtPr>
              <w:id w:val="-1954003311"/>
              <w:placeholder>
                <w:docPart w:val="CEDA734DEBB841BEA156BC10278BD36B"/>
              </w:placeholder>
              <w:temporary/>
              <w:showingPlcHdr/>
              <w15:appearance w15:val="hidden"/>
            </w:sdtPr>
            <w:sdtEndPr/>
            <w:sdtContent>
              <w:p w14:paraId="16D5EE8B" w14:textId="77777777" w:rsidR="00036450" w:rsidRPr="00CB0055" w:rsidRDefault="00E7646F" w:rsidP="006B3EA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DEE9157412F46C2951F6D413DDA287B"/>
              </w:placeholder>
              <w:temporary/>
              <w:showingPlcHdr/>
              <w15:appearance w15:val="hidden"/>
            </w:sdtPr>
            <w:sdtEndPr/>
            <w:sdtContent>
              <w:p w14:paraId="282D0EE8" w14:textId="77777777" w:rsidR="004D3011" w:rsidRDefault="00E7646F" w:rsidP="006B3EA0">
                <w:r w:rsidRPr="00FA0A73">
                  <w:rPr>
                    <w:b/>
                    <w:bCs/>
                  </w:rPr>
                  <w:t>PHONE:</w:t>
                </w:r>
              </w:p>
            </w:sdtContent>
          </w:sdt>
          <w:p w14:paraId="4C9945AB" w14:textId="42F9D8D0" w:rsidR="004D3011" w:rsidRDefault="0079690C" w:rsidP="006B3EA0">
            <w:r w:rsidRPr="0079690C">
              <w:t xml:space="preserve">+91 </w:t>
            </w:r>
            <w:r w:rsidR="00C103D7">
              <w:t>9681464693</w:t>
            </w:r>
          </w:p>
          <w:p w14:paraId="0EDB3768" w14:textId="77777777" w:rsidR="0079690C" w:rsidRPr="004D3011" w:rsidRDefault="0079690C" w:rsidP="006B3EA0"/>
          <w:p w14:paraId="6ECD175E" w14:textId="77777777" w:rsidR="006D4ADD" w:rsidRDefault="006D4ADD" w:rsidP="0079690C"/>
          <w:p w14:paraId="5D69EBA4" w14:textId="0F3B3E2E" w:rsidR="0079690C" w:rsidRDefault="000728F3" w:rsidP="0079690C">
            <w:sdt>
              <w:sdtPr>
                <w:id w:val="-240260293"/>
                <w:placeholder>
                  <w:docPart w:val="63B484285D7940528CC24F257CB2DDF4"/>
                </w:placeholder>
                <w:temporary/>
                <w:showingPlcHdr/>
                <w15:appearance w15:val="hidden"/>
              </w:sdtPr>
              <w:sdtEndPr/>
              <w:sdtContent>
                <w:r w:rsidR="00E7646F" w:rsidRPr="00FA0A73">
                  <w:rPr>
                    <w:b/>
                    <w:bCs/>
                  </w:rPr>
                  <w:t>EMAIL:</w:t>
                </w:r>
              </w:sdtContent>
            </w:sdt>
          </w:p>
          <w:p w14:paraId="77B8B89D" w14:textId="77777777" w:rsidR="008B2DC3" w:rsidRDefault="000728F3" w:rsidP="0079690C">
            <w:pPr>
              <w:rPr>
                <w:rStyle w:val="Hyperlink"/>
              </w:rPr>
            </w:pPr>
            <w:hyperlink r:id="rId11" w:history="1">
              <w:r w:rsidR="001D6C8D" w:rsidRPr="00653540">
                <w:rPr>
                  <w:rStyle w:val="Hyperlink"/>
                </w:rPr>
                <w:t>moumitamondalkpa@gmail.com</w:t>
              </w:r>
            </w:hyperlink>
          </w:p>
          <w:p w14:paraId="548B7474" w14:textId="77777777" w:rsidR="00C1350C" w:rsidRDefault="00C1350C" w:rsidP="0079690C">
            <w:pPr>
              <w:rPr>
                <w:rStyle w:val="Hyperlink"/>
              </w:rPr>
            </w:pPr>
          </w:p>
          <w:p w14:paraId="6016EADF" w14:textId="45981DB6" w:rsidR="00343D24" w:rsidRPr="008B2DC3" w:rsidRDefault="00343D24" w:rsidP="0079690C">
            <w:pPr>
              <w:rPr>
                <w:color w:val="B85A22" w:themeColor="accent2" w:themeShade="BF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39E11FE" wp14:editId="7CF1547B">
                  <wp:extent cx="212272" cy="212272"/>
                  <wp:effectExtent l="0" t="0" r="0" b="0"/>
                  <wp:docPr id="1" name="Graphic 1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rker with solid fill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57" cy="22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5108" w:rsidRPr="00A45108">
              <w:rPr>
                <w:b/>
                <w:bCs/>
                <w:szCs w:val="18"/>
              </w:rPr>
              <w:t>Current Location</w:t>
            </w:r>
            <w:r w:rsidR="00A45108">
              <w:rPr>
                <w:szCs w:val="18"/>
              </w:rPr>
              <w:t xml:space="preserve"> - </w:t>
            </w:r>
            <w:r w:rsidR="00830BE5" w:rsidRPr="007019CA">
              <w:rPr>
                <w:szCs w:val="18"/>
              </w:rPr>
              <w:t>Hyderabad</w:t>
            </w:r>
          </w:p>
          <w:p w14:paraId="16B9CDD0" w14:textId="77777777" w:rsidR="001D6C8D" w:rsidRDefault="001D6C8D" w:rsidP="0079690C"/>
          <w:p w14:paraId="08B88822" w14:textId="77777777" w:rsidR="00337492" w:rsidRDefault="00337492" w:rsidP="0079690C"/>
          <w:p w14:paraId="1FF695E0" w14:textId="77777777" w:rsidR="00337492" w:rsidRDefault="00337492" w:rsidP="0079690C"/>
          <w:p w14:paraId="292048D3" w14:textId="77777777" w:rsidR="00337492" w:rsidRDefault="00337492" w:rsidP="0079690C"/>
          <w:p w14:paraId="6A6FC0C3" w14:textId="77777777" w:rsidR="00337492" w:rsidRDefault="00337492" w:rsidP="0079690C"/>
          <w:p w14:paraId="10A6892E" w14:textId="77777777" w:rsidR="00337492" w:rsidRDefault="00337492" w:rsidP="0079690C"/>
          <w:p w14:paraId="172A264B" w14:textId="77777777" w:rsidR="00337492" w:rsidRDefault="00337492" w:rsidP="0079690C"/>
          <w:p w14:paraId="5C0B0161" w14:textId="5FE9608F" w:rsidR="004D3011" w:rsidRPr="00CB0055" w:rsidRDefault="000728F3" w:rsidP="0079690C">
            <w:sdt>
              <w:sdtPr>
                <w:id w:val="-1444214663"/>
                <w:placeholder>
                  <w:docPart w:val="04F478AF9B384F80A8EB451933ACA36B"/>
                </w:placeholder>
                <w:temporary/>
                <w:showingPlcHdr/>
                <w15:appearance w15:val="hidden"/>
              </w:sdtPr>
              <w:sdtEndPr/>
              <w:sdtContent>
                <w:r w:rsidR="00E7646F" w:rsidRPr="0079690C">
                  <w:rPr>
                    <w:b/>
                    <w:bCs/>
                  </w:rPr>
                  <w:t>Hobbies</w:t>
                </w:r>
              </w:sdtContent>
            </w:sdt>
            <w:r w:rsidR="0079690C">
              <w:t>:</w:t>
            </w:r>
          </w:p>
          <w:p w14:paraId="29578274" w14:textId="1E5F50EE" w:rsidR="004D3011" w:rsidRDefault="00C103D7" w:rsidP="006B3EA0">
            <w:pPr>
              <w:rPr>
                <w:szCs w:val="18"/>
              </w:rPr>
            </w:pPr>
            <w:r>
              <w:rPr>
                <w:szCs w:val="18"/>
              </w:rPr>
              <w:t>Cooking</w:t>
            </w:r>
            <w:r w:rsidR="00E7646F" w:rsidRPr="008842B0">
              <w:rPr>
                <w:szCs w:val="18"/>
              </w:rPr>
              <w:t xml:space="preserve"> </w:t>
            </w:r>
          </w:p>
          <w:p w14:paraId="4A9F039A" w14:textId="323B4EBC" w:rsidR="00630956" w:rsidRPr="008842B0" w:rsidRDefault="00C103D7" w:rsidP="006B3EA0">
            <w:pPr>
              <w:rPr>
                <w:szCs w:val="18"/>
              </w:rPr>
            </w:pPr>
            <w:r>
              <w:rPr>
                <w:szCs w:val="18"/>
              </w:rPr>
              <w:t>Cycling</w:t>
            </w:r>
          </w:p>
          <w:p w14:paraId="005FB2B4" w14:textId="5A41A2CC" w:rsidR="004D3011" w:rsidRDefault="0079690C" w:rsidP="006B3EA0">
            <w:pPr>
              <w:rPr>
                <w:szCs w:val="18"/>
              </w:rPr>
            </w:pPr>
            <w:r>
              <w:rPr>
                <w:szCs w:val="18"/>
              </w:rPr>
              <w:t>Dancing</w:t>
            </w:r>
          </w:p>
          <w:p w14:paraId="4F86DE21" w14:textId="2668D61F" w:rsidR="00352C8B" w:rsidRDefault="00352C8B" w:rsidP="00E602E9">
            <w:pPr>
              <w:rPr>
                <w:szCs w:val="18"/>
              </w:rPr>
            </w:pPr>
          </w:p>
          <w:p w14:paraId="22A75367" w14:textId="77777777" w:rsidR="00BE276B" w:rsidRDefault="00BE276B" w:rsidP="006A7368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0E0C43CE" w14:textId="7F4F5CC8" w:rsidR="00BB2E75" w:rsidRPr="006A7368" w:rsidRDefault="00E7646F" w:rsidP="006A7368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6A736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TECHNICAL</w:t>
            </w:r>
            <w:r w:rsidR="006A7368" w:rsidRPr="006A736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 xml:space="preserve"> Skills</w:t>
            </w:r>
            <w:r w:rsidR="006A736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:</w:t>
            </w:r>
          </w:p>
          <w:p w14:paraId="0791EC2A" w14:textId="77777777" w:rsidR="00953CD4" w:rsidRDefault="00E7646F" w:rsidP="00953CD4">
            <w:pPr>
              <w:pStyle w:val="Heading4"/>
              <w:rPr>
                <w:b w:val="0"/>
              </w:rPr>
            </w:pPr>
            <w:r w:rsidRPr="00F96FD8">
              <w:rPr>
                <w:bCs/>
              </w:rPr>
              <w:t>Operating system:</w:t>
            </w:r>
            <w:r w:rsidRPr="00217AA3">
              <w:rPr>
                <w:b w:val="0"/>
              </w:rPr>
              <w:t xml:space="preserve"> Windows Platforms (XP,7, 8, 10), MS Office</w:t>
            </w:r>
          </w:p>
          <w:p w14:paraId="041DAED3" w14:textId="77777777" w:rsidR="00953CD4" w:rsidRPr="00953CD4" w:rsidRDefault="00953CD4" w:rsidP="00953CD4"/>
          <w:p w14:paraId="5132F109" w14:textId="3B5C9E41" w:rsidR="00F73186" w:rsidRDefault="00F73186" w:rsidP="00953CD4"/>
          <w:p w14:paraId="06C4CCF2" w14:textId="77777777" w:rsidR="002E746A" w:rsidRDefault="002E746A" w:rsidP="00953CD4"/>
          <w:p w14:paraId="2A55B982" w14:textId="77777777" w:rsidR="00F73186" w:rsidRDefault="00E7646F" w:rsidP="00F73186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7C1703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Awards and Recognition:</w:t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 xml:space="preserve"> </w:t>
            </w:r>
          </w:p>
          <w:p w14:paraId="48C6A817" w14:textId="19A812A3" w:rsidR="00F73186" w:rsidRDefault="00C103D7" w:rsidP="00F73186">
            <w:pPr>
              <w:rPr>
                <w:szCs w:val="18"/>
              </w:rPr>
            </w:pPr>
            <w:r>
              <w:rPr>
                <w:b/>
                <w:bCs/>
                <w:szCs w:val="18"/>
              </w:rPr>
              <w:t>IIFL Pvt Ltd</w:t>
            </w:r>
            <w:r w:rsidR="00352C8B">
              <w:rPr>
                <w:b/>
                <w:bCs/>
                <w:szCs w:val="18"/>
              </w:rPr>
              <w:t>:</w:t>
            </w:r>
            <w:r w:rsidR="00E7646F" w:rsidRPr="00E5576C">
              <w:rPr>
                <w:b/>
                <w:bCs/>
              </w:rPr>
              <w:t xml:space="preserve"> </w:t>
            </w:r>
            <w:r w:rsidR="00E7646F" w:rsidRPr="009C4EDE">
              <w:rPr>
                <w:szCs w:val="18"/>
              </w:rPr>
              <w:t>Received the monthly performing awards</w:t>
            </w:r>
            <w:r w:rsidR="00E7646F">
              <w:rPr>
                <w:szCs w:val="18"/>
              </w:rPr>
              <w:t>.</w:t>
            </w:r>
          </w:p>
          <w:p w14:paraId="12046487" w14:textId="77777777" w:rsidR="00CF5660" w:rsidRDefault="00532089" w:rsidP="00F73186"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br/>
              <w:t xml:space="preserve">Genpact: </w:t>
            </w:r>
          </w:p>
          <w:p w14:paraId="222B5F68" w14:textId="703DE844" w:rsidR="00532089" w:rsidRPr="00CF5660" w:rsidRDefault="00532089" w:rsidP="00CF5660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Cs w:val="18"/>
              </w:rPr>
            </w:pPr>
            <w:r w:rsidRPr="00CF5660">
              <w:rPr>
                <w:szCs w:val="18"/>
              </w:rPr>
              <w:t xml:space="preserve">Start Award </w:t>
            </w:r>
            <w:r w:rsidR="001C3D18" w:rsidRPr="00CF5660">
              <w:rPr>
                <w:szCs w:val="18"/>
              </w:rPr>
              <w:t xml:space="preserve">from the client </w:t>
            </w:r>
          </w:p>
          <w:p w14:paraId="2D3DBAFC" w14:textId="148606FB" w:rsidR="00CF5660" w:rsidRPr="00CF5660" w:rsidRDefault="00CF5660" w:rsidP="00CF5660">
            <w:pPr>
              <w:pStyle w:val="ListParagraph"/>
              <w:numPr>
                <w:ilvl w:val="0"/>
                <w:numId w:val="16"/>
              </w:numPr>
              <w:rPr>
                <w:szCs w:val="18"/>
              </w:rPr>
            </w:pPr>
            <w:r w:rsidRPr="00CF5660">
              <w:rPr>
                <w:szCs w:val="18"/>
              </w:rPr>
              <w:t xml:space="preserve">Exceeded expectation </w:t>
            </w:r>
          </w:p>
          <w:p w14:paraId="5CFE7403" w14:textId="77777777" w:rsidR="00352C8B" w:rsidRDefault="00352C8B" w:rsidP="00F73186"/>
          <w:p w14:paraId="16ED2B7D" w14:textId="3F30853D" w:rsidR="00F73186" w:rsidRPr="00884A4B" w:rsidRDefault="00F73186" w:rsidP="00352C8B">
            <w:pPr>
              <w:rPr>
                <w:szCs w:val="18"/>
              </w:rPr>
            </w:pPr>
          </w:p>
        </w:tc>
        <w:tc>
          <w:tcPr>
            <w:tcW w:w="720" w:type="dxa"/>
          </w:tcPr>
          <w:p w14:paraId="23AA0C17" w14:textId="77777777" w:rsidR="001B2ABD" w:rsidRDefault="001B2ABD" w:rsidP="006B3EA0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DC56B8D" w14:textId="77777777" w:rsidR="00BB2F5E" w:rsidRPr="0077143D" w:rsidRDefault="00E7646F" w:rsidP="00BB2F5E">
            <w:pPr>
              <w:pStyle w:val="Heading2"/>
              <w:rPr>
                <w:rFonts w:ascii="Bookman Old Style" w:hAnsi="Bookman Old Style"/>
              </w:rPr>
            </w:pPr>
            <w:r w:rsidRPr="0077143D">
              <w:rPr>
                <w:rFonts w:ascii="Bookman Old Style" w:hAnsi="Bookman Old Style"/>
              </w:rPr>
              <w:t>AREAS OF EXPERTISE</w:t>
            </w:r>
          </w:p>
          <w:p w14:paraId="3E28EB00" w14:textId="22B6210A" w:rsidR="00C4561D" w:rsidRDefault="008A7E20" w:rsidP="00BB2F5E">
            <w:r>
              <w:t>-</w:t>
            </w:r>
            <w:r w:rsidR="00CB3424">
              <w:t xml:space="preserve"> </w:t>
            </w:r>
            <w:r w:rsidR="00C4561D">
              <w:t xml:space="preserve">Supplier Diversity </w:t>
            </w:r>
          </w:p>
          <w:p w14:paraId="52D06A3E" w14:textId="401E4923" w:rsidR="00C4561D" w:rsidRDefault="008A7E20" w:rsidP="00BB2F5E">
            <w:r>
              <w:t>-</w:t>
            </w:r>
            <w:r w:rsidR="00CB3424">
              <w:t xml:space="preserve"> </w:t>
            </w:r>
            <w:r w:rsidR="00C4561D">
              <w:t xml:space="preserve">Vendor Management </w:t>
            </w:r>
          </w:p>
          <w:p w14:paraId="729B921A" w14:textId="70FEAFDE" w:rsidR="00BB2F5E" w:rsidRDefault="00CB3424" w:rsidP="00BB2F5E">
            <w:r>
              <w:t xml:space="preserve">- </w:t>
            </w:r>
            <w:r w:rsidR="00AF5DA6">
              <w:t xml:space="preserve">Stakeholder Management </w:t>
            </w:r>
          </w:p>
          <w:p w14:paraId="4086A0E7" w14:textId="390089F6" w:rsidR="006E6EAC" w:rsidRDefault="006E6EAC" w:rsidP="00BB2F5E">
            <w:r>
              <w:t xml:space="preserve">- Master Data </w:t>
            </w:r>
            <w:r w:rsidR="00C13C19">
              <w:t>Management (</w:t>
            </w:r>
            <w:r w:rsidR="008F4952">
              <w:t>MDM</w:t>
            </w:r>
            <w:r>
              <w:t>)</w:t>
            </w:r>
          </w:p>
          <w:p w14:paraId="29F41843" w14:textId="35C0C423" w:rsidR="00C103D7" w:rsidRPr="003A2159" w:rsidRDefault="000728F3" w:rsidP="003A2159">
            <w:pPr>
              <w:pStyle w:val="Heading2"/>
            </w:pPr>
            <w:sdt>
              <w:sdtPr>
                <w:id w:val="1001553383"/>
                <w:placeholder>
                  <w:docPart w:val="6FAEFB89112F410484C7FF271302CAD6"/>
                </w:placeholder>
                <w:temporary/>
                <w:showingPlcHdr/>
                <w15:appearance w15:val="hidden"/>
              </w:sdtPr>
              <w:sdtEndPr/>
              <w:sdtContent>
                <w:r w:rsidR="00E7646F" w:rsidRPr="00366E81">
                  <w:rPr>
                    <w:rFonts w:ascii="Bookman Old Style" w:hAnsi="Bookman Old Style"/>
                  </w:rPr>
                  <w:t>WORK EXPERIENCE</w:t>
                </w:r>
              </w:sdtContent>
            </w:sdt>
          </w:p>
          <w:p w14:paraId="3B82457F" w14:textId="77777777" w:rsidR="003A039E" w:rsidRDefault="003A039E" w:rsidP="00C103D7">
            <w:pPr>
              <w:pStyle w:val="Heading4"/>
            </w:pPr>
          </w:p>
          <w:p w14:paraId="2156332C" w14:textId="77777777" w:rsidR="003A039E" w:rsidRDefault="003A039E" w:rsidP="003A039E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Genpact India Pvt Limited: - [</w:t>
            </w:r>
            <w:r>
              <w:t xml:space="preserve"> </w:t>
            </w:r>
            <w:r>
              <w:rPr>
                <w:sz w:val="20"/>
                <w:szCs w:val="20"/>
              </w:rPr>
              <w:t>Process Associate]</w:t>
            </w:r>
          </w:p>
          <w:p w14:paraId="02F5F561" w14:textId="221898FB" w:rsidR="003A039E" w:rsidRDefault="0054174C" w:rsidP="003A039E">
            <w:pPr>
              <w:pStyle w:val="Heading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Nov</w:t>
            </w:r>
            <w:r w:rsidR="003A039E">
              <w:rPr>
                <w:b w:val="0"/>
                <w:sz w:val="20"/>
                <w:szCs w:val="20"/>
              </w:rPr>
              <w:t xml:space="preserve"> 2021 – Till date  </w:t>
            </w:r>
          </w:p>
          <w:p w14:paraId="30D34E46" w14:textId="77777777" w:rsidR="003A039E" w:rsidRDefault="003A039E" w:rsidP="003A039E"/>
          <w:p w14:paraId="4CD70169" w14:textId="12C6C429" w:rsidR="0054174C" w:rsidRPr="0054174C" w:rsidRDefault="0054174C" w:rsidP="003A039E">
            <w:pPr>
              <w:rPr>
                <w:b/>
                <w:bCs/>
              </w:rPr>
            </w:pPr>
            <w:r w:rsidRPr="0054174C">
              <w:rPr>
                <w:b/>
                <w:bCs/>
              </w:rPr>
              <w:t>Supplier Diversity:</w:t>
            </w:r>
          </w:p>
          <w:p w14:paraId="6951347D" w14:textId="38299222" w:rsidR="00F1501B" w:rsidRDefault="001C24FE" w:rsidP="00682044">
            <w:pPr>
              <w:pStyle w:val="ListParagraph"/>
              <w:numPr>
                <w:ilvl w:val="0"/>
                <w:numId w:val="13"/>
              </w:numPr>
            </w:pPr>
            <w:r w:rsidRPr="001C24FE">
              <w:t xml:space="preserve">Working on Spend data to identify </w:t>
            </w:r>
            <w:r w:rsidR="003706FB">
              <w:t>potential</w:t>
            </w:r>
            <w:r w:rsidRPr="001C24FE">
              <w:t xml:space="preserve"> Diverse Suppliers </w:t>
            </w:r>
          </w:p>
          <w:p w14:paraId="71179F60" w14:textId="6164A0FE" w:rsidR="00682044" w:rsidRDefault="004A6004" w:rsidP="00682044">
            <w:pPr>
              <w:pStyle w:val="ListParagraph"/>
              <w:numPr>
                <w:ilvl w:val="0"/>
                <w:numId w:val="13"/>
              </w:numPr>
            </w:pPr>
            <w:r>
              <w:t>C</w:t>
            </w:r>
            <w:r w:rsidR="00E6594B">
              <w:t xml:space="preserve">ontact </w:t>
            </w:r>
            <w:r w:rsidR="005E606D">
              <w:t>suppliers</w:t>
            </w:r>
            <w:r w:rsidR="00E6594B">
              <w:t xml:space="preserve"> </w:t>
            </w:r>
            <w:r w:rsidR="007A2755">
              <w:t>to get</w:t>
            </w:r>
            <w:r w:rsidR="00143C3D">
              <w:t xml:space="preserve"> the Business profile form </w:t>
            </w:r>
            <w:r w:rsidR="00013EBB">
              <w:t xml:space="preserve">and Diversity certificate </w:t>
            </w:r>
            <w:r w:rsidR="00A5086A">
              <w:t>(</w:t>
            </w:r>
            <w:r w:rsidR="00013EBB">
              <w:t>US suppliers</w:t>
            </w:r>
            <w:r w:rsidR="00A5086A">
              <w:t>)</w:t>
            </w:r>
            <w:r w:rsidR="00013EBB">
              <w:t xml:space="preserve"> </w:t>
            </w:r>
          </w:p>
          <w:p w14:paraId="50E76180" w14:textId="677130EF" w:rsidR="00D8251E" w:rsidRDefault="00D8251E" w:rsidP="00682044">
            <w:pPr>
              <w:pStyle w:val="ListParagraph"/>
              <w:numPr>
                <w:ilvl w:val="0"/>
                <w:numId w:val="13"/>
              </w:numPr>
            </w:pPr>
            <w:r>
              <w:t xml:space="preserve">Capture the certificate </w:t>
            </w:r>
            <w:r w:rsidR="00B05131">
              <w:t xml:space="preserve">expiration and </w:t>
            </w:r>
            <w:r w:rsidR="00051604">
              <w:t>d</w:t>
            </w:r>
            <w:r w:rsidR="00EC5C75">
              <w:t>iverse status and publish it to the business</w:t>
            </w:r>
            <w:r w:rsidR="00E46B50">
              <w:t xml:space="preserve"> </w:t>
            </w:r>
          </w:p>
          <w:p w14:paraId="1CE21E79" w14:textId="3CFC7667" w:rsidR="00EC5C75" w:rsidRDefault="00145293" w:rsidP="00682044">
            <w:pPr>
              <w:pStyle w:val="ListParagraph"/>
              <w:numPr>
                <w:ilvl w:val="0"/>
                <w:numId w:val="13"/>
              </w:numPr>
            </w:pPr>
            <w:r>
              <w:t>Re</w:t>
            </w:r>
            <w:r w:rsidR="00166EFB">
              <w:t>-certification</w:t>
            </w:r>
            <w:r>
              <w:t xml:space="preserve"> </w:t>
            </w:r>
            <w:r w:rsidR="00166EFB">
              <w:t xml:space="preserve">of the existing </w:t>
            </w:r>
            <w:r w:rsidR="00E46B50">
              <w:t>divers</w:t>
            </w:r>
            <w:r w:rsidR="00AE4FDC">
              <w:t>e suppliers</w:t>
            </w:r>
          </w:p>
          <w:p w14:paraId="5D909CF0" w14:textId="0F2BB3B0" w:rsidR="00A5086A" w:rsidRDefault="005B7A55" w:rsidP="000844A1">
            <w:pPr>
              <w:pStyle w:val="ListParagraph"/>
              <w:numPr>
                <w:ilvl w:val="0"/>
                <w:numId w:val="13"/>
              </w:numPr>
            </w:pPr>
            <w:r>
              <w:t>C</w:t>
            </w:r>
            <w:r w:rsidR="00A5086A">
              <w:t xml:space="preserve">apture </w:t>
            </w:r>
            <w:r w:rsidR="000844A1">
              <w:t>spends</w:t>
            </w:r>
            <w:r w:rsidR="00A5086A">
              <w:t xml:space="preserve"> </w:t>
            </w:r>
            <w:r>
              <w:t xml:space="preserve">against the diverse suppliers </w:t>
            </w:r>
            <w:r w:rsidR="00A5086A">
              <w:t>and publish diverse spend report</w:t>
            </w:r>
            <w:r w:rsidR="007A2755">
              <w:t xml:space="preserve"> to the stake holders</w:t>
            </w:r>
            <w:r>
              <w:t xml:space="preserve"> so it can be </w:t>
            </w:r>
            <w:r w:rsidR="0077041F">
              <w:t xml:space="preserve">shared with </w:t>
            </w:r>
            <w:r w:rsidR="000844A1">
              <w:t xml:space="preserve">the US Government </w:t>
            </w:r>
          </w:p>
          <w:p w14:paraId="7CA8BC6C" w14:textId="5BB543F5" w:rsidR="00EC2D61" w:rsidRDefault="00EC2D61" w:rsidP="000844A1">
            <w:pPr>
              <w:pStyle w:val="ListParagraph"/>
              <w:numPr>
                <w:ilvl w:val="0"/>
                <w:numId w:val="13"/>
              </w:numPr>
            </w:pPr>
            <w:r>
              <w:t xml:space="preserve">Drive the </w:t>
            </w:r>
            <w:r w:rsidR="000007D0">
              <w:t xml:space="preserve">diversity spend </w:t>
            </w:r>
            <w:r>
              <w:t xml:space="preserve">target </w:t>
            </w:r>
            <w:r w:rsidR="000007D0">
              <w:t>of 10.</w:t>
            </w:r>
            <w:r w:rsidR="00F159AF">
              <w:t>11</w:t>
            </w:r>
            <w:r w:rsidR="000007D0">
              <w:t xml:space="preserve">% for 2022 </w:t>
            </w:r>
          </w:p>
          <w:p w14:paraId="797EDF60" w14:textId="65FF49A1" w:rsidR="0054174C" w:rsidRDefault="0054174C" w:rsidP="001A3815"/>
          <w:p w14:paraId="0707B462" w14:textId="77777777" w:rsidR="001C24FE" w:rsidRDefault="001C24FE" w:rsidP="001C24FE">
            <w:pPr>
              <w:rPr>
                <w:b/>
                <w:bCs/>
              </w:rPr>
            </w:pPr>
            <w:r w:rsidRPr="001C24FE">
              <w:rPr>
                <w:b/>
                <w:bCs/>
              </w:rPr>
              <w:t>Vendor Management:</w:t>
            </w:r>
          </w:p>
          <w:p w14:paraId="07122B84" w14:textId="77777777" w:rsidR="001C24FE" w:rsidRDefault="001C24FE" w:rsidP="001C24FE"/>
          <w:p w14:paraId="6880B76A" w14:textId="3E00CD1E" w:rsidR="001C24FE" w:rsidRDefault="00C05673" w:rsidP="001C24FE">
            <w:pPr>
              <w:pStyle w:val="ListParagraph"/>
              <w:numPr>
                <w:ilvl w:val="0"/>
                <w:numId w:val="15"/>
              </w:numPr>
            </w:pPr>
            <w:r>
              <w:t xml:space="preserve">Validate the Vendor request to ensure duplicate </w:t>
            </w:r>
            <w:r w:rsidR="00051604">
              <w:t>vendor is not setup in the system</w:t>
            </w:r>
          </w:p>
          <w:p w14:paraId="4982C588" w14:textId="7C2CCF93" w:rsidR="00CC2075" w:rsidRPr="000844A1" w:rsidRDefault="00D71026" w:rsidP="00CC2075">
            <w:pPr>
              <w:pStyle w:val="ListParagraph"/>
              <w:numPr>
                <w:ilvl w:val="0"/>
                <w:numId w:val="15"/>
              </w:numPr>
            </w:pPr>
            <w:r>
              <w:t xml:space="preserve">Validate </w:t>
            </w:r>
            <w:r w:rsidR="00CC2075">
              <w:t xml:space="preserve">vendor onboarding documents </w:t>
            </w:r>
            <w:r>
              <w:t>like W9</w:t>
            </w:r>
            <w:r w:rsidR="00EB2AC4">
              <w:t xml:space="preserve"> form, Company letter head, bank letter head</w:t>
            </w:r>
            <w:r w:rsidR="00CC2075">
              <w:t xml:space="preserve">, etc before updating then in the vendor profile </w:t>
            </w:r>
          </w:p>
          <w:p w14:paraId="234E74ED" w14:textId="31CE4EED" w:rsidR="00AD6E00" w:rsidRDefault="00F159AF" w:rsidP="00916BD8">
            <w:pPr>
              <w:pStyle w:val="ListParagraph"/>
              <w:numPr>
                <w:ilvl w:val="0"/>
                <w:numId w:val="15"/>
              </w:numPr>
            </w:pPr>
            <w:r>
              <w:t xml:space="preserve">Manage vendor </w:t>
            </w:r>
            <w:r w:rsidR="001A6304">
              <w:t xml:space="preserve">Contact details, </w:t>
            </w:r>
            <w:r w:rsidR="001B6E59">
              <w:t>Address, Ban</w:t>
            </w:r>
            <w:r w:rsidR="00A46DA6">
              <w:t>king details</w:t>
            </w:r>
            <w:r w:rsidR="001B6E59">
              <w:t>, Email address</w:t>
            </w:r>
            <w:r w:rsidR="00A46DA6">
              <w:t xml:space="preserve">, etc </w:t>
            </w:r>
            <w:r w:rsidR="001B6E59">
              <w:t xml:space="preserve">change request  </w:t>
            </w:r>
          </w:p>
          <w:p w14:paraId="278A2F2E" w14:textId="57701E59" w:rsidR="003170BA" w:rsidRDefault="00DE4BD6" w:rsidP="00916BD8">
            <w:pPr>
              <w:pStyle w:val="ListParagraph"/>
              <w:numPr>
                <w:ilvl w:val="0"/>
                <w:numId w:val="15"/>
              </w:numPr>
            </w:pPr>
            <w:r>
              <w:t>Manage s</w:t>
            </w:r>
            <w:r w:rsidR="003170BA">
              <w:t xml:space="preserve">upplier </w:t>
            </w:r>
            <w:r>
              <w:t>r</w:t>
            </w:r>
            <w:r w:rsidR="003170BA">
              <w:t>ea</w:t>
            </w:r>
            <w:r>
              <w:t>c</w:t>
            </w:r>
            <w:r w:rsidR="003170BA">
              <w:t>ti</w:t>
            </w:r>
            <w:r>
              <w:t>vati</w:t>
            </w:r>
            <w:r w:rsidR="003170BA">
              <w:t xml:space="preserve">on </w:t>
            </w:r>
          </w:p>
          <w:p w14:paraId="7E5BC33E" w14:textId="77777777" w:rsidR="003170BA" w:rsidRDefault="000A1AEB" w:rsidP="00916BD8">
            <w:pPr>
              <w:pStyle w:val="ListParagraph"/>
              <w:numPr>
                <w:ilvl w:val="0"/>
                <w:numId w:val="15"/>
              </w:numPr>
            </w:pPr>
            <w:r>
              <w:t xml:space="preserve">Send DUNS invitation to the suppliers </w:t>
            </w:r>
          </w:p>
          <w:p w14:paraId="1A2283B5" w14:textId="2D67D772" w:rsidR="000A1AEB" w:rsidRDefault="003170BA" w:rsidP="00916BD8">
            <w:pPr>
              <w:pStyle w:val="ListParagraph"/>
              <w:numPr>
                <w:ilvl w:val="0"/>
                <w:numId w:val="15"/>
              </w:numPr>
            </w:pPr>
            <w:r>
              <w:t xml:space="preserve">Integrate vendor to ERP system </w:t>
            </w:r>
            <w:r w:rsidR="008F4952">
              <w:t>(MDM)</w:t>
            </w:r>
            <w:r>
              <w:t xml:space="preserve"> </w:t>
            </w:r>
            <w:r w:rsidR="000A1AEB">
              <w:t xml:space="preserve"> </w:t>
            </w:r>
          </w:p>
          <w:p w14:paraId="24E05873" w14:textId="77777777" w:rsidR="00160D90" w:rsidRDefault="00EC23A6" w:rsidP="00916BD8">
            <w:pPr>
              <w:pStyle w:val="ListParagraph"/>
              <w:numPr>
                <w:ilvl w:val="0"/>
                <w:numId w:val="15"/>
              </w:numPr>
            </w:pPr>
            <w:r>
              <w:t>Access management</w:t>
            </w:r>
          </w:p>
          <w:p w14:paraId="360BBE31" w14:textId="4DDF931C" w:rsidR="000D679B" w:rsidRDefault="00160D90" w:rsidP="00916BD8">
            <w:pPr>
              <w:pStyle w:val="ListParagraph"/>
              <w:numPr>
                <w:ilvl w:val="0"/>
                <w:numId w:val="15"/>
              </w:numPr>
            </w:pPr>
            <w:r>
              <w:t>correcting supplier details From PowerBI</w:t>
            </w:r>
            <w:r w:rsidR="00EC23A6">
              <w:t xml:space="preserve"> </w:t>
            </w:r>
          </w:p>
          <w:p w14:paraId="0EE4A14B" w14:textId="77777777" w:rsidR="00EC23A6" w:rsidRDefault="00EC23A6" w:rsidP="00EC23A6"/>
          <w:p w14:paraId="3264C92C" w14:textId="77777777" w:rsidR="00EC23A6" w:rsidRDefault="00EC23A6" w:rsidP="00EC23A6"/>
          <w:p w14:paraId="430AFF86" w14:textId="77777777" w:rsidR="00EC23A6" w:rsidRDefault="00EC23A6" w:rsidP="00EC23A6"/>
          <w:p w14:paraId="43C06B47" w14:textId="77777777" w:rsidR="00916BD8" w:rsidRDefault="00916BD8" w:rsidP="00916BD8">
            <w:pPr>
              <w:pStyle w:val="ListParagraph"/>
            </w:pPr>
          </w:p>
          <w:p w14:paraId="2F93C935" w14:textId="77777777" w:rsidR="00AA7D6B" w:rsidRDefault="00AA7D6B" w:rsidP="00AA7D6B"/>
          <w:p w14:paraId="5DE5BAC0" w14:textId="77777777" w:rsidR="00EC23A6" w:rsidRDefault="00EC23A6" w:rsidP="00AA7D6B">
            <w:pPr>
              <w:pStyle w:val="Heading4"/>
              <w:rPr>
                <w:sz w:val="20"/>
                <w:szCs w:val="20"/>
              </w:rPr>
            </w:pPr>
          </w:p>
          <w:p w14:paraId="7398AC9F" w14:textId="77777777" w:rsidR="00AA7D6B" w:rsidRDefault="00AA7D6B" w:rsidP="00AA7D6B"/>
          <w:p w14:paraId="3D85DF7B" w14:textId="77777777" w:rsidR="00AA7D6B" w:rsidRPr="00AA7D6B" w:rsidRDefault="00AA7D6B" w:rsidP="00AA7D6B"/>
          <w:p w14:paraId="1B5886B6" w14:textId="0FB0E544" w:rsidR="00C103D7" w:rsidRPr="0054726F" w:rsidRDefault="00C103D7" w:rsidP="00C103D7">
            <w:pPr>
              <w:pStyle w:val="Heading4"/>
              <w:rPr>
                <w:bCs/>
                <w:sz w:val="20"/>
                <w:szCs w:val="20"/>
              </w:rPr>
            </w:pPr>
            <w:r>
              <w:t>IIFL</w:t>
            </w:r>
            <w:r w:rsidRPr="00904946">
              <w:t xml:space="preserve"> Pvt Ltd</w:t>
            </w:r>
            <w:r w:rsidRPr="0054726F">
              <w:rPr>
                <w:sz w:val="20"/>
                <w:szCs w:val="20"/>
              </w:rPr>
              <w:t xml:space="preserve"> - [</w:t>
            </w:r>
            <w:r>
              <w:t>Gold Loan Officer</w:t>
            </w:r>
            <w:r w:rsidRPr="0054726F">
              <w:rPr>
                <w:sz w:val="20"/>
                <w:szCs w:val="20"/>
              </w:rPr>
              <w:t>]</w:t>
            </w:r>
          </w:p>
          <w:p w14:paraId="2E34B2D5" w14:textId="77777777" w:rsidR="00C103D7" w:rsidRDefault="00C103D7" w:rsidP="00C103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</w:t>
            </w:r>
            <w:r w:rsidRPr="00DA4999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8</w:t>
            </w:r>
            <w:r w:rsidRPr="00DA4999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April</w:t>
            </w:r>
            <w:r w:rsidRPr="00DA4999"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</w:rPr>
              <w:t>20</w:t>
            </w:r>
          </w:p>
          <w:p w14:paraId="36BD707E" w14:textId="77777777" w:rsidR="00C103D7" w:rsidRPr="00B52596" w:rsidRDefault="00C103D7" w:rsidP="00C103D7"/>
          <w:p w14:paraId="1C9166D2" w14:textId="77777777" w:rsidR="00C103D7" w:rsidRPr="002E746A" w:rsidRDefault="00C103D7" w:rsidP="00C103D7">
            <w:pPr>
              <w:pStyle w:val="ListParagraph"/>
              <w:numPr>
                <w:ilvl w:val="0"/>
                <w:numId w:val="5"/>
              </w:numPr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</w:pPr>
            <w:r w:rsidRPr="002E746A"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  <w:t xml:space="preserve">SPOC for the Chinsurah Zone (Hooghly)  </w:t>
            </w:r>
          </w:p>
          <w:p w14:paraId="11223FFD" w14:textId="77777777" w:rsidR="00C103D7" w:rsidRPr="002E746A" w:rsidRDefault="00C103D7" w:rsidP="00C103D7">
            <w:pPr>
              <w:pStyle w:val="ListParagraph"/>
              <w:numPr>
                <w:ilvl w:val="0"/>
                <w:numId w:val="5"/>
              </w:numPr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</w:pPr>
            <w:r w:rsidRPr="002E746A"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  <w:t xml:space="preserve">Would perform </w:t>
            </w:r>
            <w:proofErr w:type="gramStart"/>
            <w:r w:rsidRPr="002E746A"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  <w:t>Gold</w:t>
            </w:r>
            <w:proofErr w:type="gramEnd"/>
            <w:r w:rsidRPr="002E746A"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  <w:t xml:space="preserve"> valuation and recommend personal and commercial loan  </w:t>
            </w:r>
          </w:p>
          <w:p w14:paraId="69FD7B24" w14:textId="77777777" w:rsidR="00C103D7" w:rsidRPr="002E746A" w:rsidRDefault="00C103D7" w:rsidP="00C103D7">
            <w:pPr>
              <w:pStyle w:val="ListParagraph"/>
              <w:numPr>
                <w:ilvl w:val="0"/>
                <w:numId w:val="5"/>
              </w:numPr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</w:pPr>
            <w:r w:rsidRPr="002E746A"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  <w:t xml:space="preserve">By following the accounting procedures analyze the mortgage valuation and propose the offered loan </w:t>
            </w:r>
          </w:p>
          <w:p w14:paraId="3C69F0B1" w14:textId="77777777" w:rsidR="00C103D7" w:rsidRPr="002E746A" w:rsidRDefault="00C103D7" w:rsidP="00C103D7">
            <w:pPr>
              <w:pStyle w:val="ListParagraph"/>
              <w:numPr>
                <w:ilvl w:val="0"/>
                <w:numId w:val="5"/>
              </w:numPr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</w:pPr>
            <w:r w:rsidRPr="002E746A"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  <w:t>Prepare statements for unpaid accounts, negotiate repayment term with customer</w:t>
            </w:r>
          </w:p>
          <w:p w14:paraId="14861EB7" w14:textId="77777777" w:rsidR="00C103D7" w:rsidRPr="002E746A" w:rsidRDefault="00C103D7" w:rsidP="00C103D7">
            <w:pPr>
              <w:pStyle w:val="ListParagraph"/>
              <w:numPr>
                <w:ilvl w:val="0"/>
                <w:numId w:val="5"/>
              </w:numPr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</w:pPr>
            <w:r w:rsidRPr="002E746A"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  <w:t>Maintain customer relationship and work on resolving queries related to Loan plans or any paper work</w:t>
            </w:r>
          </w:p>
          <w:p w14:paraId="41EBA21D" w14:textId="66DDDD4A" w:rsidR="00C103D7" w:rsidRPr="002E746A" w:rsidRDefault="00C103D7" w:rsidP="00C103D7">
            <w:pPr>
              <w:pStyle w:val="ListParagraph"/>
              <w:numPr>
                <w:ilvl w:val="0"/>
                <w:numId w:val="5"/>
              </w:numPr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</w:pPr>
            <w:r w:rsidRPr="002E746A"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  <w:t>Drive Monthly target of Six lakh and new leads (Customer base)</w:t>
            </w:r>
          </w:p>
          <w:p w14:paraId="687F4329" w14:textId="288BD962" w:rsidR="002E746A" w:rsidRDefault="002E746A" w:rsidP="00C103D7">
            <w:pPr>
              <w:pStyle w:val="ListParagraph"/>
              <w:numPr>
                <w:ilvl w:val="0"/>
                <w:numId w:val="5"/>
              </w:numPr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</w:pPr>
            <w:r w:rsidRPr="002E746A"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  <w:t xml:space="preserve">Training </w:t>
            </w:r>
            <w:r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  <w:t xml:space="preserve">new team members on the products and supporting the manager on the additional duties </w:t>
            </w:r>
          </w:p>
          <w:p w14:paraId="4AA1FCF8" w14:textId="7541251B" w:rsidR="002E746A" w:rsidRPr="002E746A" w:rsidRDefault="002E746A" w:rsidP="002E746A">
            <w:pPr>
              <w:pStyle w:val="ListParagraph"/>
              <w:numPr>
                <w:ilvl w:val="0"/>
                <w:numId w:val="5"/>
              </w:numPr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</w:pPr>
            <w:r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  <w:t xml:space="preserve">Publishing daily sales number to the management </w:t>
            </w:r>
            <w:r w:rsidRPr="002E746A">
              <w:rPr>
                <w:rFonts w:ascii="Segoe UI" w:eastAsia="Arial" w:hAnsi="Segoe UI" w:cs="Segoe UI"/>
                <w:sz w:val="22"/>
                <w:bdr w:val="none" w:sz="0" w:space="0" w:color="auto" w:frame="1"/>
                <w:lang w:eastAsia="en-US" w:bidi="en-US"/>
              </w:rPr>
              <w:t xml:space="preserve">  </w:t>
            </w:r>
          </w:p>
          <w:p w14:paraId="6498D988" w14:textId="77777777" w:rsidR="00C103D7" w:rsidRDefault="00C103D7" w:rsidP="009C1CF9">
            <w:pPr>
              <w:pStyle w:val="Heading4"/>
              <w:rPr>
                <w:sz w:val="20"/>
                <w:szCs w:val="20"/>
              </w:rPr>
            </w:pPr>
          </w:p>
          <w:p w14:paraId="6B9E0BB2" w14:textId="77777777" w:rsidR="006801B6" w:rsidRPr="009C1CF9" w:rsidRDefault="006801B6" w:rsidP="006801B6">
            <w:pPr>
              <w:pStyle w:val="Heading4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Samsung:</w:t>
            </w:r>
            <w:r w:rsidRPr="0054726F">
              <w:rPr>
                <w:sz w:val="20"/>
                <w:szCs w:val="20"/>
              </w:rPr>
              <w:t>-</w:t>
            </w:r>
            <w:proofErr w:type="gramEnd"/>
            <w:r w:rsidRPr="0054726F">
              <w:rPr>
                <w:sz w:val="20"/>
                <w:szCs w:val="20"/>
              </w:rPr>
              <w:t xml:space="preserve"> [</w:t>
            </w:r>
            <w:r>
              <w:t xml:space="preserve"> </w:t>
            </w:r>
            <w:r>
              <w:rPr>
                <w:sz w:val="20"/>
                <w:szCs w:val="20"/>
              </w:rPr>
              <w:t>Sales representative</w:t>
            </w:r>
            <w:r w:rsidRPr="0054726F">
              <w:rPr>
                <w:sz w:val="20"/>
                <w:szCs w:val="20"/>
              </w:rPr>
              <w:t>]</w:t>
            </w:r>
          </w:p>
          <w:p w14:paraId="29338C66" w14:textId="77777777" w:rsidR="006801B6" w:rsidRPr="00F21E0D" w:rsidRDefault="006801B6" w:rsidP="006801B6">
            <w:pPr>
              <w:pStyle w:val="Heading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August</w:t>
            </w:r>
            <w:r w:rsidRPr="009C1CF9">
              <w:rPr>
                <w:b w:val="0"/>
                <w:sz w:val="20"/>
                <w:szCs w:val="20"/>
              </w:rPr>
              <w:t xml:space="preserve"> 201</w:t>
            </w:r>
            <w:r>
              <w:rPr>
                <w:b w:val="0"/>
                <w:sz w:val="20"/>
                <w:szCs w:val="20"/>
              </w:rPr>
              <w:t>6</w:t>
            </w:r>
            <w:r w:rsidRPr="009C1CF9">
              <w:rPr>
                <w:b w:val="0"/>
                <w:sz w:val="20"/>
                <w:szCs w:val="20"/>
              </w:rPr>
              <w:t xml:space="preserve"> – </w:t>
            </w:r>
            <w:r>
              <w:rPr>
                <w:b w:val="0"/>
                <w:sz w:val="20"/>
                <w:szCs w:val="20"/>
              </w:rPr>
              <w:t>March 2017</w:t>
            </w:r>
            <w:r w:rsidRPr="009C1CF9">
              <w:rPr>
                <w:b w:val="0"/>
                <w:sz w:val="20"/>
                <w:szCs w:val="20"/>
              </w:rPr>
              <w:t xml:space="preserve">  </w:t>
            </w:r>
          </w:p>
          <w:p w14:paraId="399DEBB6" w14:textId="77777777" w:rsidR="006801B6" w:rsidRDefault="006801B6" w:rsidP="006801B6">
            <w:pPr>
              <w:pStyle w:val="BodyText"/>
              <w:ind w:left="0"/>
              <w:rPr>
                <w:b/>
              </w:rPr>
            </w:pPr>
          </w:p>
          <w:p w14:paraId="7A6889F8" w14:textId="77777777" w:rsidR="006801B6" w:rsidRPr="002E746A" w:rsidRDefault="006801B6" w:rsidP="006801B6">
            <w:pPr>
              <w:pStyle w:val="BodyText"/>
              <w:numPr>
                <w:ilvl w:val="0"/>
                <w:numId w:val="5"/>
              </w:numPr>
              <w:rPr>
                <w:bCs/>
              </w:rPr>
            </w:pPr>
            <w:r w:rsidRPr="002E746A">
              <w:rPr>
                <w:rFonts w:ascii="Segoe UI" w:hAnsi="Segoe UI" w:cs="Segoe UI"/>
                <w:bdr w:val="none" w:sz="0" w:space="0" w:color="auto" w:frame="1"/>
              </w:rPr>
              <w:t>Providing demo of the Samsung products to the clients and generate leads</w:t>
            </w:r>
          </w:p>
          <w:p w14:paraId="1781DBAB" w14:textId="77777777" w:rsidR="006801B6" w:rsidRPr="002E746A" w:rsidRDefault="006801B6" w:rsidP="006801B6">
            <w:pPr>
              <w:pStyle w:val="BodyText"/>
              <w:numPr>
                <w:ilvl w:val="0"/>
                <w:numId w:val="5"/>
              </w:numPr>
              <w:rPr>
                <w:bCs/>
              </w:rPr>
            </w:pPr>
            <w:r w:rsidRPr="002E746A">
              <w:rPr>
                <w:rFonts w:ascii="Segoe UI" w:hAnsi="Segoe UI" w:cs="Segoe UI"/>
                <w:bdr w:val="none" w:sz="0" w:space="0" w:color="auto" w:frame="1"/>
              </w:rPr>
              <w:t>Work on the Sales target and drive it along with the team</w:t>
            </w:r>
          </w:p>
          <w:p w14:paraId="6BD4EA3D" w14:textId="77777777" w:rsidR="006801B6" w:rsidRPr="002E746A" w:rsidRDefault="006801B6" w:rsidP="006801B6">
            <w:pPr>
              <w:pStyle w:val="BodyText"/>
              <w:numPr>
                <w:ilvl w:val="0"/>
                <w:numId w:val="5"/>
              </w:numPr>
              <w:rPr>
                <w:bCs/>
              </w:rPr>
            </w:pPr>
            <w:r w:rsidRPr="002E746A">
              <w:rPr>
                <w:rFonts w:ascii="Segoe UI" w:hAnsi="Segoe UI" w:cs="Segoe UI"/>
                <w:bdr w:val="none" w:sz="0" w:space="0" w:color="auto" w:frame="1"/>
              </w:rPr>
              <w:t xml:space="preserve">Supporting the Branch Manager with the ADHOC request    </w:t>
            </w:r>
          </w:p>
          <w:p w14:paraId="52EAAA0C" w14:textId="10FC2845" w:rsidR="00072496" w:rsidRPr="006801B6" w:rsidRDefault="00072496" w:rsidP="006801B6">
            <w:pPr>
              <w:spacing w:before="1" w:after="80" w:line="240" w:lineRule="exact"/>
              <w:ind w:right="73"/>
              <w:rPr>
                <w:rFonts w:ascii="Lucida Bright" w:hAnsi="Lucida Bright"/>
                <w:sz w:val="22"/>
              </w:rPr>
            </w:pPr>
          </w:p>
          <w:p w14:paraId="63CC817A" w14:textId="77777777" w:rsidR="0045453D" w:rsidRDefault="0045453D" w:rsidP="0045453D"/>
          <w:sdt>
            <w:sdtPr>
              <w:id w:val="1049110328"/>
              <w:placeholder>
                <w:docPart w:val="74412CD66AA04CF4B89FFE0DB4E4320E"/>
              </w:placeholder>
              <w:temporary/>
              <w:showingPlcHdr/>
              <w15:appearance w15:val="hidden"/>
            </w:sdtPr>
            <w:sdtEndPr/>
            <w:sdtContent>
              <w:p w14:paraId="4FA0B2C5" w14:textId="77777777" w:rsidR="0045453D" w:rsidRPr="002D0C6C" w:rsidRDefault="0045453D" w:rsidP="0045453D">
                <w:pPr>
                  <w:pStyle w:val="Heading2"/>
                </w:pPr>
                <w:r w:rsidRPr="00366E81">
                  <w:rPr>
                    <w:rFonts w:ascii="Bookman Old Style" w:hAnsi="Bookman Old Style"/>
                  </w:rPr>
                  <w:t>EDUCATION</w:t>
                </w:r>
              </w:p>
            </w:sdtContent>
          </w:sdt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58"/>
              <w:gridCol w:w="4073"/>
              <w:gridCol w:w="620"/>
            </w:tblGrid>
            <w:tr w:rsidR="0045453D" w14:paraId="70370B0E" w14:textId="77777777" w:rsidTr="00C6004A">
              <w:trPr>
                <w:trHeight w:val="260"/>
              </w:trPr>
              <w:tc>
                <w:tcPr>
                  <w:tcW w:w="0" w:type="auto"/>
                  <w:shd w:val="clear" w:color="auto" w:fill="BED3E4" w:themeFill="accent1" w:themeFillTint="99"/>
                </w:tcPr>
                <w:p w14:paraId="62F70F79" w14:textId="77777777" w:rsidR="0045453D" w:rsidRPr="00A62F5C" w:rsidRDefault="0045453D" w:rsidP="00FA0D89">
                  <w:pPr>
                    <w:framePr w:hSpace="180" w:wrap="around" w:hAnchor="margin" w:y="-936"/>
                    <w:jc w:val="center"/>
                    <w:rPr>
                      <w:b/>
                      <w:bCs/>
                    </w:rPr>
                  </w:pPr>
                  <w:r w:rsidRPr="00A62F5C">
                    <w:rPr>
                      <w:b/>
                      <w:bCs/>
                    </w:rPr>
                    <w:t>Examination</w:t>
                  </w:r>
                </w:p>
              </w:tc>
              <w:tc>
                <w:tcPr>
                  <w:tcW w:w="0" w:type="auto"/>
                  <w:shd w:val="clear" w:color="auto" w:fill="BED3E4" w:themeFill="accent1" w:themeFillTint="99"/>
                </w:tcPr>
                <w:p w14:paraId="3B1981FA" w14:textId="77777777" w:rsidR="0045453D" w:rsidRPr="00B70C2D" w:rsidRDefault="0045453D" w:rsidP="00FA0D89">
                  <w:pPr>
                    <w:framePr w:hSpace="180" w:wrap="around" w:hAnchor="margin" w:y="-936"/>
                    <w:jc w:val="center"/>
                    <w:rPr>
                      <w:b/>
                      <w:bCs/>
                    </w:rPr>
                  </w:pPr>
                  <w:r w:rsidRPr="00B70C2D">
                    <w:rPr>
                      <w:b/>
                      <w:bCs/>
                    </w:rPr>
                    <w:t>Board</w:t>
                  </w:r>
                </w:p>
              </w:tc>
              <w:tc>
                <w:tcPr>
                  <w:tcW w:w="0" w:type="auto"/>
                  <w:shd w:val="clear" w:color="auto" w:fill="BED3E4" w:themeFill="accent1" w:themeFillTint="99"/>
                </w:tcPr>
                <w:p w14:paraId="5C9C38AC" w14:textId="77777777" w:rsidR="0045453D" w:rsidRPr="00B70C2D" w:rsidRDefault="0045453D" w:rsidP="00FA0D89">
                  <w:pPr>
                    <w:framePr w:hSpace="180" w:wrap="around" w:hAnchor="margin" w:y="-936"/>
                    <w:jc w:val="center"/>
                    <w:rPr>
                      <w:b/>
                      <w:bCs/>
                    </w:rPr>
                  </w:pPr>
                  <w:r w:rsidRPr="00B70C2D">
                    <w:rPr>
                      <w:b/>
                      <w:bCs/>
                    </w:rPr>
                    <w:t>Year</w:t>
                  </w:r>
                </w:p>
              </w:tc>
            </w:tr>
            <w:tr w:rsidR="0045453D" w14:paraId="5010C1B5" w14:textId="77777777" w:rsidTr="00C6004A">
              <w:trPr>
                <w:trHeight w:val="260"/>
              </w:trPr>
              <w:tc>
                <w:tcPr>
                  <w:tcW w:w="0" w:type="auto"/>
                  <w:shd w:val="clear" w:color="auto" w:fill="BED3E4" w:themeFill="accent1" w:themeFillTint="99"/>
                </w:tcPr>
                <w:p w14:paraId="0AAFF97F" w14:textId="77777777" w:rsidR="0045453D" w:rsidRPr="00A62F5C" w:rsidRDefault="0045453D" w:rsidP="00FA0D89">
                  <w:pPr>
                    <w:framePr w:hSpace="180" w:wrap="around" w:hAnchor="margin" w:y="-93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Matriculation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C0335B6" w14:textId="77777777" w:rsidR="0045453D" w:rsidRDefault="0045453D" w:rsidP="00FA0D89">
                  <w:pPr>
                    <w:framePr w:hSpace="180" w:wrap="around" w:hAnchor="margin" w:y="-936"/>
                  </w:pPr>
                  <w:r>
                    <w:t>West Bengal Board Secondary Education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2303FEA" w14:textId="77777777" w:rsidR="0045453D" w:rsidRDefault="0045453D" w:rsidP="00FA0D89">
                  <w:pPr>
                    <w:framePr w:hSpace="180" w:wrap="around" w:hAnchor="margin" w:y="-936"/>
                    <w:jc w:val="center"/>
                  </w:pPr>
                  <w:r>
                    <w:t>2010</w:t>
                  </w:r>
                </w:p>
              </w:tc>
            </w:tr>
            <w:tr w:rsidR="0045453D" w14:paraId="0EB66216" w14:textId="77777777" w:rsidTr="00C6004A">
              <w:trPr>
                <w:trHeight w:val="260"/>
              </w:trPr>
              <w:tc>
                <w:tcPr>
                  <w:tcW w:w="0" w:type="auto"/>
                  <w:shd w:val="clear" w:color="auto" w:fill="BED3E4" w:themeFill="accent1" w:themeFillTint="99"/>
                </w:tcPr>
                <w:p w14:paraId="2DE42475" w14:textId="77777777" w:rsidR="0045453D" w:rsidRPr="00A62F5C" w:rsidRDefault="0045453D" w:rsidP="00FA0D89">
                  <w:pPr>
                    <w:framePr w:hSpace="180" w:wrap="around" w:hAnchor="margin" w:y="-936"/>
                    <w:jc w:val="center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H.S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auto"/>
                </w:tcPr>
                <w:p w14:paraId="24575EF8" w14:textId="77777777" w:rsidR="0045453D" w:rsidRDefault="0045453D" w:rsidP="00FA0D89">
                  <w:pPr>
                    <w:framePr w:hSpace="180" w:wrap="around" w:hAnchor="margin" w:y="-936"/>
                  </w:pPr>
                  <w:r>
                    <w:t xml:space="preserve">West Bengal of Higher Secondary Education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6E307FD" w14:textId="77777777" w:rsidR="0045453D" w:rsidRDefault="0045453D" w:rsidP="00FA0D89">
                  <w:pPr>
                    <w:framePr w:hSpace="180" w:wrap="around" w:hAnchor="margin" w:y="-936"/>
                    <w:jc w:val="center"/>
                  </w:pPr>
                  <w:r>
                    <w:t>2012</w:t>
                  </w:r>
                </w:p>
              </w:tc>
            </w:tr>
            <w:tr w:rsidR="0045453D" w14:paraId="62F2E6A6" w14:textId="77777777" w:rsidTr="00C6004A">
              <w:trPr>
                <w:trHeight w:val="260"/>
              </w:trPr>
              <w:tc>
                <w:tcPr>
                  <w:tcW w:w="0" w:type="auto"/>
                  <w:shd w:val="clear" w:color="auto" w:fill="BED3E4" w:themeFill="accent1" w:themeFillTint="99"/>
                </w:tcPr>
                <w:p w14:paraId="05DD8C0F" w14:textId="77777777" w:rsidR="0045453D" w:rsidRPr="00A62F5C" w:rsidRDefault="0045453D" w:rsidP="00FA0D89">
                  <w:pPr>
                    <w:framePr w:hSpace="180" w:wrap="around" w:hAnchor="margin" w:y="-936"/>
                    <w:jc w:val="center"/>
                    <w:rPr>
                      <w:b/>
                      <w:bCs/>
                    </w:rPr>
                  </w:pPr>
                  <w:r w:rsidRPr="00A62F5C">
                    <w:rPr>
                      <w:b/>
                      <w:bCs/>
                    </w:rPr>
                    <w:t>Degree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F52D96B" w14:textId="77777777" w:rsidR="0045453D" w:rsidRDefault="0045453D" w:rsidP="00FA0D89">
                  <w:pPr>
                    <w:framePr w:hSpace="180" w:wrap="around" w:hAnchor="margin" w:y="-936"/>
                  </w:pPr>
                  <w:r>
                    <w:t xml:space="preserve">(B.SC) West Bengal State University 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86B99AA" w14:textId="77777777" w:rsidR="0045453D" w:rsidRDefault="0045453D" w:rsidP="00FA0D89">
                  <w:pPr>
                    <w:framePr w:hSpace="180" w:wrap="around" w:hAnchor="margin" w:y="-936"/>
                    <w:jc w:val="center"/>
                  </w:pPr>
                  <w:r>
                    <w:t>2015</w:t>
                  </w:r>
                </w:p>
              </w:tc>
            </w:tr>
          </w:tbl>
          <w:p w14:paraId="6012E324" w14:textId="77777777" w:rsidR="0045453D" w:rsidRPr="00193AA9" w:rsidRDefault="0045453D" w:rsidP="0045453D"/>
          <w:p w14:paraId="3F70F473" w14:textId="77777777" w:rsidR="00F91167" w:rsidRPr="0067410B" w:rsidRDefault="00F91167" w:rsidP="00193AA9"/>
          <w:p w14:paraId="6B5EC441" w14:textId="68EBD1A8" w:rsidR="00C103D7" w:rsidRDefault="00C103D7" w:rsidP="00C103D7">
            <w:pPr>
              <w:pStyle w:val="Heading4"/>
            </w:pPr>
          </w:p>
          <w:p w14:paraId="7ABB395B" w14:textId="0D3955CB" w:rsidR="001D6C8D" w:rsidRPr="006662B5" w:rsidRDefault="001D6C8D" w:rsidP="00C103D7"/>
        </w:tc>
      </w:tr>
    </w:tbl>
    <w:p w14:paraId="06D0FFA8" w14:textId="77777777" w:rsidR="0043117B" w:rsidRDefault="000728F3" w:rsidP="00B80015">
      <w:pPr>
        <w:tabs>
          <w:tab w:val="left" w:pos="990"/>
        </w:tabs>
      </w:pPr>
      <w:r>
        <w:lastRenderedPageBreak/>
        <w:pict w14:anchorId="2EAAF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4"/>
          </v:shape>
        </w:pict>
      </w: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D728" w14:textId="77777777" w:rsidR="00DC0FC0" w:rsidRDefault="00DC0FC0">
      <w:r>
        <w:separator/>
      </w:r>
    </w:p>
  </w:endnote>
  <w:endnote w:type="continuationSeparator" w:id="0">
    <w:p w14:paraId="20737CAC" w14:textId="77777777" w:rsidR="00DC0FC0" w:rsidRDefault="00DC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73A18" w14:textId="77777777" w:rsidR="00DC0FC0" w:rsidRDefault="00DC0FC0">
      <w:r>
        <w:separator/>
      </w:r>
    </w:p>
  </w:footnote>
  <w:footnote w:type="continuationSeparator" w:id="0">
    <w:p w14:paraId="0DD49D75" w14:textId="77777777" w:rsidR="00DC0FC0" w:rsidRDefault="00DC0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E5F39" w14:textId="77777777" w:rsidR="000C45FF" w:rsidRDefault="00E7646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5631F8DC" wp14:editId="5624EF9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BA"/>
    <w:multiLevelType w:val="hybridMultilevel"/>
    <w:tmpl w:val="42EA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5A5A"/>
    <w:multiLevelType w:val="hybridMultilevel"/>
    <w:tmpl w:val="FBC8D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570FF"/>
    <w:multiLevelType w:val="hybridMultilevel"/>
    <w:tmpl w:val="75420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6779"/>
    <w:multiLevelType w:val="hybridMultilevel"/>
    <w:tmpl w:val="679A0296"/>
    <w:lvl w:ilvl="0" w:tplc="31E81D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66062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601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E10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41F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D0AD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801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6E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C6CF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7779B"/>
    <w:multiLevelType w:val="hybridMultilevel"/>
    <w:tmpl w:val="7F50B2E4"/>
    <w:lvl w:ilvl="0" w:tplc="2BBC14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86C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D84CB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6C9F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F4D5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0055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29405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B65F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FEC99F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883384"/>
    <w:multiLevelType w:val="hybridMultilevel"/>
    <w:tmpl w:val="079418CA"/>
    <w:lvl w:ilvl="0" w:tplc="645A4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8E7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265A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2B9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E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C24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229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AA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84C3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060AC"/>
    <w:multiLevelType w:val="hybridMultilevel"/>
    <w:tmpl w:val="FBE425E0"/>
    <w:lvl w:ilvl="0" w:tplc="C0D40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E6C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14E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84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066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BE4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4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C0C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6AF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1368A"/>
    <w:multiLevelType w:val="hybridMultilevel"/>
    <w:tmpl w:val="0B24C8B0"/>
    <w:lvl w:ilvl="0" w:tplc="A1FCC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EE9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1AB5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649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EE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9E0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447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CFE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36A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67482"/>
    <w:multiLevelType w:val="hybridMultilevel"/>
    <w:tmpl w:val="C9741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038E"/>
    <w:multiLevelType w:val="hybridMultilevel"/>
    <w:tmpl w:val="32F0B2EA"/>
    <w:lvl w:ilvl="0" w:tplc="9274F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4C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D0F0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A66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AA7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EA13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016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62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1CAA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1729C"/>
    <w:multiLevelType w:val="hybridMultilevel"/>
    <w:tmpl w:val="906E631A"/>
    <w:lvl w:ilvl="0" w:tplc="01EC18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AA3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26E0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ED7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090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4A3B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03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65B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1499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24A38"/>
    <w:multiLevelType w:val="multilevel"/>
    <w:tmpl w:val="8C8079D0"/>
    <w:lvl w:ilvl="0">
      <w:start w:val="1"/>
      <w:numFmt w:val="decimal"/>
      <w:lvlText w:val="%1"/>
      <w:lvlJc w:val="left"/>
      <w:pPr>
        <w:ind w:left="-154" w:hanging="567"/>
      </w:pPr>
      <w:rPr>
        <w:rFonts w:hint="default"/>
        <w:lang w:val="en-US" w:eastAsia="en-US" w:bidi="en-US"/>
      </w:rPr>
    </w:lvl>
    <w:lvl w:ilvl="1">
      <w:start w:val="9"/>
      <w:numFmt w:val="decimal"/>
      <w:lvlText w:val="%1-%2"/>
      <w:lvlJc w:val="left"/>
      <w:pPr>
        <w:ind w:left="-154" w:hanging="567"/>
      </w:pPr>
      <w:rPr>
        <w:rFonts w:hint="default"/>
        <w:lang w:val="en-US" w:eastAsia="en-US" w:bidi="en-US"/>
      </w:rPr>
    </w:lvl>
    <w:lvl w:ilvl="2">
      <w:start w:val="20"/>
      <w:numFmt w:val="decimal"/>
      <w:lvlText w:val="%1-%2-%3"/>
      <w:lvlJc w:val="left"/>
      <w:pPr>
        <w:ind w:left="-154" w:hanging="567"/>
      </w:pPr>
      <w:rPr>
        <w:rFonts w:ascii="Arial" w:eastAsia="Arial" w:hAnsi="Arial" w:cs="Arial" w:hint="default"/>
        <w:b w:val="0"/>
        <w:bCs/>
        <w:spacing w:val="-4"/>
        <w:w w:val="99"/>
        <w:sz w:val="18"/>
        <w:szCs w:val="18"/>
        <w:lang w:val="en-US" w:eastAsia="en-US" w:bidi="en-US"/>
      </w:rPr>
    </w:lvl>
    <w:lvl w:ilvl="3">
      <w:start w:val="1"/>
      <w:numFmt w:val="bullet"/>
      <w:lvlText w:val=""/>
      <w:lvlJc w:val="left"/>
      <w:pPr>
        <w:ind w:left="0" w:hanging="233"/>
      </w:pPr>
      <w:rPr>
        <w:rFonts w:hint="default"/>
        <w:w w:val="100"/>
        <w:lang w:val="en-US" w:eastAsia="en-US" w:bidi="en-US"/>
      </w:rPr>
    </w:lvl>
    <w:lvl w:ilvl="4">
      <w:start w:val="1"/>
      <w:numFmt w:val="bullet"/>
      <w:lvlText w:val="o"/>
      <w:lvlJc w:val="left"/>
      <w:pPr>
        <w:ind w:left="720" w:hanging="359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5">
      <w:start w:val="1"/>
      <w:numFmt w:val="bullet"/>
      <w:lvlText w:val="•"/>
      <w:lvlJc w:val="left"/>
      <w:pPr>
        <w:ind w:left="3795" w:hanging="359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4820" w:hanging="359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5845" w:hanging="359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6870" w:hanging="359"/>
      </w:pPr>
      <w:rPr>
        <w:rFonts w:hint="default"/>
        <w:lang w:val="en-US" w:eastAsia="en-US" w:bidi="en-US"/>
      </w:rPr>
    </w:lvl>
  </w:abstractNum>
  <w:abstractNum w:abstractNumId="12" w15:restartNumberingAfterBreak="0">
    <w:nsid w:val="528A45BA"/>
    <w:multiLevelType w:val="hybridMultilevel"/>
    <w:tmpl w:val="5E5A1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D76F6"/>
    <w:multiLevelType w:val="hybridMultilevel"/>
    <w:tmpl w:val="62DCEBAC"/>
    <w:lvl w:ilvl="0" w:tplc="C73A8C2E">
      <w:numFmt w:val="bullet"/>
      <w:lvlText w:val="●"/>
      <w:lvlJc w:val="left"/>
      <w:pPr>
        <w:ind w:left="681" w:hanging="360"/>
      </w:pPr>
      <w:rPr>
        <w:rFonts w:ascii="Arial" w:eastAsia="Arial" w:hAnsi="Arial" w:cs="Arial" w:hint="default"/>
        <w:spacing w:val="-6"/>
        <w:w w:val="100"/>
        <w:sz w:val="24"/>
        <w:szCs w:val="24"/>
        <w:lang w:val="en-US" w:eastAsia="en-US" w:bidi="en-US"/>
      </w:rPr>
    </w:lvl>
    <w:lvl w:ilvl="1" w:tplc="2D56946C">
      <w:numFmt w:val="bullet"/>
      <w:lvlText w:val="➢"/>
      <w:lvlJc w:val="left"/>
      <w:pPr>
        <w:ind w:left="941" w:hanging="361"/>
      </w:pPr>
      <w:rPr>
        <w:rFonts w:ascii="MS Gothic" w:eastAsia="MS Gothic" w:hAnsi="MS Gothic" w:cs="MS Gothic" w:hint="default"/>
        <w:spacing w:val="-4"/>
        <w:w w:val="100"/>
        <w:sz w:val="24"/>
        <w:szCs w:val="24"/>
        <w:lang w:val="en-US" w:eastAsia="en-US" w:bidi="en-US"/>
      </w:rPr>
    </w:lvl>
    <w:lvl w:ilvl="2" w:tplc="760AE7CA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en-US"/>
      </w:rPr>
    </w:lvl>
    <w:lvl w:ilvl="3" w:tplc="DB76FA0A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en-US"/>
      </w:rPr>
    </w:lvl>
    <w:lvl w:ilvl="4" w:tplc="05DAD662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en-US"/>
      </w:rPr>
    </w:lvl>
    <w:lvl w:ilvl="5" w:tplc="F4EE1756">
      <w:numFmt w:val="bullet"/>
      <w:lvlText w:val="•"/>
      <w:lvlJc w:val="left"/>
      <w:pPr>
        <w:ind w:left="4877" w:hanging="361"/>
      </w:pPr>
      <w:rPr>
        <w:rFonts w:hint="default"/>
        <w:lang w:val="en-US" w:eastAsia="en-US" w:bidi="en-US"/>
      </w:rPr>
    </w:lvl>
    <w:lvl w:ilvl="6" w:tplc="8F6A7D28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en-US"/>
      </w:rPr>
    </w:lvl>
    <w:lvl w:ilvl="7" w:tplc="D5FE226E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en-US"/>
      </w:rPr>
    </w:lvl>
    <w:lvl w:ilvl="8" w:tplc="33862DB8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en-US"/>
      </w:rPr>
    </w:lvl>
  </w:abstractNum>
  <w:abstractNum w:abstractNumId="14" w15:restartNumberingAfterBreak="0">
    <w:nsid w:val="6FB24F38"/>
    <w:multiLevelType w:val="hybridMultilevel"/>
    <w:tmpl w:val="CA501998"/>
    <w:lvl w:ilvl="0" w:tplc="FF38CDF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61813D4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294D8D0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589E0750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CDC8119C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CAD4B8AE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62DA9F9C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AA0881C8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FB8C5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7AC8226F"/>
    <w:multiLevelType w:val="hybridMultilevel"/>
    <w:tmpl w:val="445C0DEE"/>
    <w:lvl w:ilvl="0" w:tplc="E1DC4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22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A823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A1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46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5A3A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23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A50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E0A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261926">
    <w:abstractNumId w:val="4"/>
  </w:num>
  <w:num w:numId="2" w16cid:durableId="890116989">
    <w:abstractNumId w:val="11"/>
  </w:num>
  <w:num w:numId="3" w16cid:durableId="1439906834">
    <w:abstractNumId w:val="10"/>
  </w:num>
  <w:num w:numId="4" w16cid:durableId="1835799101">
    <w:abstractNumId w:val="15"/>
  </w:num>
  <w:num w:numId="5" w16cid:durableId="1874345524">
    <w:abstractNumId w:val="5"/>
  </w:num>
  <w:num w:numId="6" w16cid:durableId="1223980235">
    <w:abstractNumId w:val="6"/>
  </w:num>
  <w:num w:numId="7" w16cid:durableId="263462443">
    <w:abstractNumId w:val="9"/>
  </w:num>
  <w:num w:numId="8" w16cid:durableId="1061252767">
    <w:abstractNumId w:val="7"/>
  </w:num>
  <w:num w:numId="9" w16cid:durableId="658268776">
    <w:abstractNumId w:val="14"/>
  </w:num>
  <w:num w:numId="10" w16cid:durableId="453909636">
    <w:abstractNumId w:val="3"/>
  </w:num>
  <w:num w:numId="11" w16cid:durableId="387187526">
    <w:abstractNumId w:val="0"/>
  </w:num>
  <w:num w:numId="12" w16cid:durableId="1845507693">
    <w:abstractNumId w:val="13"/>
  </w:num>
  <w:num w:numId="13" w16cid:durableId="1597325026">
    <w:abstractNumId w:val="2"/>
  </w:num>
  <w:num w:numId="14" w16cid:durableId="1691250343">
    <w:abstractNumId w:val="12"/>
  </w:num>
  <w:num w:numId="15" w16cid:durableId="843587799">
    <w:abstractNumId w:val="1"/>
  </w:num>
  <w:num w:numId="16" w16cid:durableId="527643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15B"/>
    <w:rsid w:val="000007D0"/>
    <w:rsid w:val="00013EBB"/>
    <w:rsid w:val="00017922"/>
    <w:rsid w:val="00030F74"/>
    <w:rsid w:val="00031898"/>
    <w:rsid w:val="00036450"/>
    <w:rsid w:val="00051604"/>
    <w:rsid w:val="00060C4E"/>
    <w:rsid w:val="0006422D"/>
    <w:rsid w:val="00072496"/>
    <w:rsid w:val="0007251D"/>
    <w:rsid w:val="000728F3"/>
    <w:rsid w:val="00073689"/>
    <w:rsid w:val="000844A1"/>
    <w:rsid w:val="00094499"/>
    <w:rsid w:val="00095E19"/>
    <w:rsid w:val="000A1AEB"/>
    <w:rsid w:val="000A360F"/>
    <w:rsid w:val="000A58ED"/>
    <w:rsid w:val="000B67D2"/>
    <w:rsid w:val="000C45FF"/>
    <w:rsid w:val="000C6ADA"/>
    <w:rsid w:val="000D0A1C"/>
    <w:rsid w:val="000D4CF9"/>
    <w:rsid w:val="000D5C02"/>
    <w:rsid w:val="000D679B"/>
    <w:rsid w:val="000D6AB4"/>
    <w:rsid w:val="000E3FD1"/>
    <w:rsid w:val="00103458"/>
    <w:rsid w:val="00111D88"/>
    <w:rsid w:val="00112054"/>
    <w:rsid w:val="00125820"/>
    <w:rsid w:val="00143C3D"/>
    <w:rsid w:val="00145293"/>
    <w:rsid w:val="001464D8"/>
    <w:rsid w:val="00150969"/>
    <w:rsid w:val="001525E1"/>
    <w:rsid w:val="00160D7E"/>
    <w:rsid w:val="00160D90"/>
    <w:rsid w:val="00166EFB"/>
    <w:rsid w:val="001709B9"/>
    <w:rsid w:val="00172E70"/>
    <w:rsid w:val="00180329"/>
    <w:rsid w:val="0019001F"/>
    <w:rsid w:val="001904E4"/>
    <w:rsid w:val="00193AA9"/>
    <w:rsid w:val="001A3815"/>
    <w:rsid w:val="001A488B"/>
    <w:rsid w:val="001A6304"/>
    <w:rsid w:val="001A74A5"/>
    <w:rsid w:val="001B0388"/>
    <w:rsid w:val="001B20F6"/>
    <w:rsid w:val="001B2ABD"/>
    <w:rsid w:val="001B6E59"/>
    <w:rsid w:val="001C24FE"/>
    <w:rsid w:val="001C3D18"/>
    <w:rsid w:val="001C42E9"/>
    <w:rsid w:val="001D6C8D"/>
    <w:rsid w:val="001E0391"/>
    <w:rsid w:val="001E1759"/>
    <w:rsid w:val="001F1ECC"/>
    <w:rsid w:val="00200EC6"/>
    <w:rsid w:val="00217AA3"/>
    <w:rsid w:val="00220C44"/>
    <w:rsid w:val="00226017"/>
    <w:rsid w:val="002309DD"/>
    <w:rsid w:val="00232B1D"/>
    <w:rsid w:val="002400EB"/>
    <w:rsid w:val="00256CF7"/>
    <w:rsid w:val="00281C60"/>
    <w:rsid w:val="00281FD5"/>
    <w:rsid w:val="00283366"/>
    <w:rsid w:val="00285FF1"/>
    <w:rsid w:val="002A14D0"/>
    <w:rsid w:val="002A48C3"/>
    <w:rsid w:val="002A79B4"/>
    <w:rsid w:val="002C0075"/>
    <w:rsid w:val="002C17BA"/>
    <w:rsid w:val="002C48A2"/>
    <w:rsid w:val="002C610F"/>
    <w:rsid w:val="002D00CF"/>
    <w:rsid w:val="002D0C6C"/>
    <w:rsid w:val="002D2666"/>
    <w:rsid w:val="002E0ADC"/>
    <w:rsid w:val="002E746A"/>
    <w:rsid w:val="002F283E"/>
    <w:rsid w:val="0030481B"/>
    <w:rsid w:val="00306CD4"/>
    <w:rsid w:val="003071D3"/>
    <w:rsid w:val="003156FC"/>
    <w:rsid w:val="003170BA"/>
    <w:rsid w:val="00323543"/>
    <w:rsid w:val="003252EA"/>
    <w:rsid w:val="003254B5"/>
    <w:rsid w:val="00326118"/>
    <w:rsid w:val="00327862"/>
    <w:rsid w:val="00333C7D"/>
    <w:rsid w:val="00337492"/>
    <w:rsid w:val="003415CF"/>
    <w:rsid w:val="00343D24"/>
    <w:rsid w:val="003468E0"/>
    <w:rsid w:val="00352C8B"/>
    <w:rsid w:val="003666FF"/>
    <w:rsid w:val="00366E81"/>
    <w:rsid w:val="003706FB"/>
    <w:rsid w:val="0037121F"/>
    <w:rsid w:val="00372ABB"/>
    <w:rsid w:val="00391458"/>
    <w:rsid w:val="003A039E"/>
    <w:rsid w:val="003A2159"/>
    <w:rsid w:val="003A3116"/>
    <w:rsid w:val="003A6B7D"/>
    <w:rsid w:val="003B06CA"/>
    <w:rsid w:val="003B2FF8"/>
    <w:rsid w:val="003C5B33"/>
    <w:rsid w:val="003C5F05"/>
    <w:rsid w:val="003F08AF"/>
    <w:rsid w:val="003F27F9"/>
    <w:rsid w:val="004071FC"/>
    <w:rsid w:val="00407C66"/>
    <w:rsid w:val="00413019"/>
    <w:rsid w:val="004226FC"/>
    <w:rsid w:val="0043117B"/>
    <w:rsid w:val="00432707"/>
    <w:rsid w:val="0043395B"/>
    <w:rsid w:val="00445947"/>
    <w:rsid w:val="00446D0E"/>
    <w:rsid w:val="0045453D"/>
    <w:rsid w:val="004547D7"/>
    <w:rsid w:val="00456808"/>
    <w:rsid w:val="00460304"/>
    <w:rsid w:val="00466A3E"/>
    <w:rsid w:val="00467BFD"/>
    <w:rsid w:val="00477C1E"/>
    <w:rsid w:val="004813B3"/>
    <w:rsid w:val="00484125"/>
    <w:rsid w:val="00493A20"/>
    <w:rsid w:val="00496591"/>
    <w:rsid w:val="004A6004"/>
    <w:rsid w:val="004B408F"/>
    <w:rsid w:val="004C63E4"/>
    <w:rsid w:val="004D3011"/>
    <w:rsid w:val="005037C2"/>
    <w:rsid w:val="00512C6E"/>
    <w:rsid w:val="00512F0F"/>
    <w:rsid w:val="005202FE"/>
    <w:rsid w:val="005262AC"/>
    <w:rsid w:val="005275DD"/>
    <w:rsid w:val="00532089"/>
    <w:rsid w:val="00535B87"/>
    <w:rsid w:val="0054174C"/>
    <w:rsid w:val="0054726F"/>
    <w:rsid w:val="00564C7A"/>
    <w:rsid w:val="00570C00"/>
    <w:rsid w:val="00573CA5"/>
    <w:rsid w:val="00575211"/>
    <w:rsid w:val="0057566C"/>
    <w:rsid w:val="00581FA5"/>
    <w:rsid w:val="005A052B"/>
    <w:rsid w:val="005B7A55"/>
    <w:rsid w:val="005C00FB"/>
    <w:rsid w:val="005C052A"/>
    <w:rsid w:val="005C7970"/>
    <w:rsid w:val="005D6536"/>
    <w:rsid w:val="005E39D5"/>
    <w:rsid w:val="005E606D"/>
    <w:rsid w:val="005F4141"/>
    <w:rsid w:val="005F676B"/>
    <w:rsid w:val="00600670"/>
    <w:rsid w:val="00606013"/>
    <w:rsid w:val="0062123A"/>
    <w:rsid w:val="00630956"/>
    <w:rsid w:val="006361E4"/>
    <w:rsid w:val="00646E75"/>
    <w:rsid w:val="00657F4D"/>
    <w:rsid w:val="006614AB"/>
    <w:rsid w:val="006617FD"/>
    <w:rsid w:val="006662B5"/>
    <w:rsid w:val="006706AE"/>
    <w:rsid w:val="0067410B"/>
    <w:rsid w:val="006771D0"/>
    <w:rsid w:val="006801B6"/>
    <w:rsid w:val="00681325"/>
    <w:rsid w:val="00682044"/>
    <w:rsid w:val="0069240F"/>
    <w:rsid w:val="006A7368"/>
    <w:rsid w:val="006B3EA0"/>
    <w:rsid w:val="006D4ADD"/>
    <w:rsid w:val="006E1F13"/>
    <w:rsid w:val="006E6EAC"/>
    <w:rsid w:val="006F2EB5"/>
    <w:rsid w:val="007019CA"/>
    <w:rsid w:val="00711A92"/>
    <w:rsid w:val="00713830"/>
    <w:rsid w:val="00715FCB"/>
    <w:rsid w:val="00722F9C"/>
    <w:rsid w:val="00742474"/>
    <w:rsid w:val="00743101"/>
    <w:rsid w:val="00743DC8"/>
    <w:rsid w:val="00755C5E"/>
    <w:rsid w:val="0077041F"/>
    <w:rsid w:val="0077143D"/>
    <w:rsid w:val="0077204A"/>
    <w:rsid w:val="007775E1"/>
    <w:rsid w:val="007867A0"/>
    <w:rsid w:val="0079113F"/>
    <w:rsid w:val="007927F5"/>
    <w:rsid w:val="0079435B"/>
    <w:rsid w:val="0079674D"/>
    <w:rsid w:val="0079690C"/>
    <w:rsid w:val="007A2755"/>
    <w:rsid w:val="007A6155"/>
    <w:rsid w:val="007B1A62"/>
    <w:rsid w:val="007C1703"/>
    <w:rsid w:val="007D1636"/>
    <w:rsid w:val="007D4221"/>
    <w:rsid w:val="007D4E0D"/>
    <w:rsid w:val="007E576E"/>
    <w:rsid w:val="007E5DAC"/>
    <w:rsid w:val="007E6604"/>
    <w:rsid w:val="00802CA0"/>
    <w:rsid w:val="008126D5"/>
    <w:rsid w:val="0082309F"/>
    <w:rsid w:val="00830BE5"/>
    <w:rsid w:val="00831401"/>
    <w:rsid w:val="008319BF"/>
    <w:rsid w:val="008415B8"/>
    <w:rsid w:val="008524CF"/>
    <w:rsid w:val="0085254E"/>
    <w:rsid w:val="00855341"/>
    <w:rsid w:val="0086712A"/>
    <w:rsid w:val="00872478"/>
    <w:rsid w:val="008842B0"/>
    <w:rsid w:val="00884A4B"/>
    <w:rsid w:val="00885E17"/>
    <w:rsid w:val="008A7E20"/>
    <w:rsid w:val="008B2DC3"/>
    <w:rsid w:val="008D1ECF"/>
    <w:rsid w:val="008D2687"/>
    <w:rsid w:val="008D3F74"/>
    <w:rsid w:val="008E0D1E"/>
    <w:rsid w:val="008E2CE8"/>
    <w:rsid w:val="008E6DB3"/>
    <w:rsid w:val="008F4952"/>
    <w:rsid w:val="008F6240"/>
    <w:rsid w:val="0090580E"/>
    <w:rsid w:val="00916BD8"/>
    <w:rsid w:val="00926087"/>
    <w:rsid w:val="009260CD"/>
    <w:rsid w:val="00926C29"/>
    <w:rsid w:val="009457FD"/>
    <w:rsid w:val="00952C25"/>
    <w:rsid w:val="00953CD4"/>
    <w:rsid w:val="00966E74"/>
    <w:rsid w:val="009A74F7"/>
    <w:rsid w:val="009C1CF9"/>
    <w:rsid w:val="009C4EDE"/>
    <w:rsid w:val="009C5AFA"/>
    <w:rsid w:val="009D10E5"/>
    <w:rsid w:val="009E3352"/>
    <w:rsid w:val="009E6B3C"/>
    <w:rsid w:val="009E76F7"/>
    <w:rsid w:val="009F7C93"/>
    <w:rsid w:val="00A04B42"/>
    <w:rsid w:val="00A04DB3"/>
    <w:rsid w:val="00A13F26"/>
    <w:rsid w:val="00A2118D"/>
    <w:rsid w:val="00A25E25"/>
    <w:rsid w:val="00A34A57"/>
    <w:rsid w:val="00A360A7"/>
    <w:rsid w:val="00A43DAF"/>
    <w:rsid w:val="00A45108"/>
    <w:rsid w:val="00A46DA6"/>
    <w:rsid w:val="00A5086A"/>
    <w:rsid w:val="00A51564"/>
    <w:rsid w:val="00A62F5C"/>
    <w:rsid w:val="00A654F2"/>
    <w:rsid w:val="00A84CC8"/>
    <w:rsid w:val="00A92EDF"/>
    <w:rsid w:val="00A94C75"/>
    <w:rsid w:val="00AA7D6B"/>
    <w:rsid w:val="00AB58BD"/>
    <w:rsid w:val="00AB6249"/>
    <w:rsid w:val="00AB65A4"/>
    <w:rsid w:val="00AD2C35"/>
    <w:rsid w:val="00AD6556"/>
    <w:rsid w:val="00AD6E00"/>
    <w:rsid w:val="00AD76E2"/>
    <w:rsid w:val="00AE4FDC"/>
    <w:rsid w:val="00AF5711"/>
    <w:rsid w:val="00AF5DA6"/>
    <w:rsid w:val="00B05131"/>
    <w:rsid w:val="00B0778F"/>
    <w:rsid w:val="00B138A0"/>
    <w:rsid w:val="00B14471"/>
    <w:rsid w:val="00B20152"/>
    <w:rsid w:val="00B20A8A"/>
    <w:rsid w:val="00B27A63"/>
    <w:rsid w:val="00B30F93"/>
    <w:rsid w:val="00B32079"/>
    <w:rsid w:val="00B359E4"/>
    <w:rsid w:val="00B45EC9"/>
    <w:rsid w:val="00B52596"/>
    <w:rsid w:val="00B53C7B"/>
    <w:rsid w:val="00B57D98"/>
    <w:rsid w:val="00B618EA"/>
    <w:rsid w:val="00B61F0E"/>
    <w:rsid w:val="00B70850"/>
    <w:rsid w:val="00B70C2D"/>
    <w:rsid w:val="00B71746"/>
    <w:rsid w:val="00B80015"/>
    <w:rsid w:val="00B86E48"/>
    <w:rsid w:val="00B87E9D"/>
    <w:rsid w:val="00BB0BDA"/>
    <w:rsid w:val="00BB2E75"/>
    <w:rsid w:val="00BB2F5E"/>
    <w:rsid w:val="00BB6AA6"/>
    <w:rsid w:val="00BC2332"/>
    <w:rsid w:val="00BC3082"/>
    <w:rsid w:val="00BD145D"/>
    <w:rsid w:val="00BD4ADD"/>
    <w:rsid w:val="00BD76D5"/>
    <w:rsid w:val="00BE276B"/>
    <w:rsid w:val="00BF3969"/>
    <w:rsid w:val="00BF5138"/>
    <w:rsid w:val="00C05673"/>
    <w:rsid w:val="00C066B6"/>
    <w:rsid w:val="00C103D7"/>
    <w:rsid w:val="00C130D9"/>
    <w:rsid w:val="00C1350C"/>
    <w:rsid w:val="00C13C19"/>
    <w:rsid w:val="00C312EE"/>
    <w:rsid w:val="00C32ABF"/>
    <w:rsid w:val="00C37BA1"/>
    <w:rsid w:val="00C40CEB"/>
    <w:rsid w:val="00C4561D"/>
    <w:rsid w:val="00C4674C"/>
    <w:rsid w:val="00C506CF"/>
    <w:rsid w:val="00C56A3F"/>
    <w:rsid w:val="00C72BED"/>
    <w:rsid w:val="00C74F68"/>
    <w:rsid w:val="00C854F2"/>
    <w:rsid w:val="00C9578B"/>
    <w:rsid w:val="00C95FE8"/>
    <w:rsid w:val="00CA6669"/>
    <w:rsid w:val="00CB0055"/>
    <w:rsid w:val="00CB3424"/>
    <w:rsid w:val="00CC2075"/>
    <w:rsid w:val="00CD1392"/>
    <w:rsid w:val="00CD4027"/>
    <w:rsid w:val="00CD4ACC"/>
    <w:rsid w:val="00CD6F59"/>
    <w:rsid w:val="00CE2356"/>
    <w:rsid w:val="00CE5153"/>
    <w:rsid w:val="00CF401F"/>
    <w:rsid w:val="00CF5660"/>
    <w:rsid w:val="00D11170"/>
    <w:rsid w:val="00D15557"/>
    <w:rsid w:val="00D15564"/>
    <w:rsid w:val="00D15B3B"/>
    <w:rsid w:val="00D2099E"/>
    <w:rsid w:val="00D2176C"/>
    <w:rsid w:val="00D2522B"/>
    <w:rsid w:val="00D27CDA"/>
    <w:rsid w:val="00D353B2"/>
    <w:rsid w:val="00D422DE"/>
    <w:rsid w:val="00D43746"/>
    <w:rsid w:val="00D50B65"/>
    <w:rsid w:val="00D5459D"/>
    <w:rsid w:val="00D566C3"/>
    <w:rsid w:val="00D71026"/>
    <w:rsid w:val="00D742D6"/>
    <w:rsid w:val="00D8251E"/>
    <w:rsid w:val="00D87BC3"/>
    <w:rsid w:val="00D94259"/>
    <w:rsid w:val="00DA1F4D"/>
    <w:rsid w:val="00DA4999"/>
    <w:rsid w:val="00DB6002"/>
    <w:rsid w:val="00DC0063"/>
    <w:rsid w:val="00DC0FC0"/>
    <w:rsid w:val="00DD172A"/>
    <w:rsid w:val="00DD6CDC"/>
    <w:rsid w:val="00DE3DBE"/>
    <w:rsid w:val="00DE4BD6"/>
    <w:rsid w:val="00E17C74"/>
    <w:rsid w:val="00E17DF0"/>
    <w:rsid w:val="00E20C8B"/>
    <w:rsid w:val="00E21406"/>
    <w:rsid w:val="00E25A26"/>
    <w:rsid w:val="00E36A37"/>
    <w:rsid w:val="00E377A0"/>
    <w:rsid w:val="00E4381A"/>
    <w:rsid w:val="00E46B50"/>
    <w:rsid w:val="00E505BB"/>
    <w:rsid w:val="00E518E7"/>
    <w:rsid w:val="00E52B21"/>
    <w:rsid w:val="00E5576C"/>
    <w:rsid w:val="00E55D74"/>
    <w:rsid w:val="00E55F3B"/>
    <w:rsid w:val="00E602E9"/>
    <w:rsid w:val="00E626B6"/>
    <w:rsid w:val="00E6594B"/>
    <w:rsid w:val="00E66371"/>
    <w:rsid w:val="00E7024B"/>
    <w:rsid w:val="00E7646F"/>
    <w:rsid w:val="00E77D46"/>
    <w:rsid w:val="00E8458E"/>
    <w:rsid w:val="00E90955"/>
    <w:rsid w:val="00E9591F"/>
    <w:rsid w:val="00EB2AC4"/>
    <w:rsid w:val="00EC23A6"/>
    <w:rsid w:val="00EC2D61"/>
    <w:rsid w:val="00EC5C75"/>
    <w:rsid w:val="00EF0DF0"/>
    <w:rsid w:val="00F00C5A"/>
    <w:rsid w:val="00F00DA3"/>
    <w:rsid w:val="00F1501B"/>
    <w:rsid w:val="00F159AF"/>
    <w:rsid w:val="00F171EC"/>
    <w:rsid w:val="00F21E0D"/>
    <w:rsid w:val="00F24CB7"/>
    <w:rsid w:val="00F303E8"/>
    <w:rsid w:val="00F32D9D"/>
    <w:rsid w:val="00F60274"/>
    <w:rsid w:val="00F61751"/>
    <w:rsid w:val="00F6615B"/>
    <w:rsid w:val="00F67C69"/>
    <w:rsid w:val="00F73186"/>
    <w:rsid w:val="00F77FB9"/>
    <w:rsid w:val="00F834B0"/>
    <w:rsid w:val="00F91167"/>
    <w:rsid w:val="00F96FD8"/>
    <w:rsid w:val="00FA0A73"/>
    <w:rsid w:val="00FA0D89"/>
    <w:rsid w:val="00FA4CEA"/>
    <w:rsid w:val="00FB068F"/>
    <w:rsid w:val="00FB2A80"/>
    <w:rsid w:val="00FB5656"/>
    <w:rsid w:val="00FC1453"/>
    <w:rsid w:val="00FD1BCB"/>
    <w:rsid w:val="00FD73BF"/>
    <w:rsid w:val="00FE2DA3"/>
    <w:rsid w:val="00FE414C"/>
    <w:rsid w:val="00F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56517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odyText">
    <w:name w:val="Body Text"/>
    <w:basedOn w:val="Normal"/>
    <w:link w:val="BodyTextChar"/>
    <w:uiPriority w:val="1"/>
    <w:qFormat/>
    <w:rsid w:val="00D353B2"/>
    <w:pPr>
      <w:widowControl w:val="0"/>
      <w:autoSpaceDE w:val="0"/>
      <w:autoSpaceDN w:val="0"/>
      <w:ind w:left="820"/>
    </w:pPr>
    <w:rPr>
      <w:rFonts w:ascii="Arial" w:eastAsia="Arial" w:hAnsi="Arial" w:cs="Arial"/>
      <w:sz w:val="22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53B2"/>
    <w:rPr>
      <w:rFonts w:ascii="Arial" w:eastAsia="Arial" w:hAnsi="Arial" w:cs="Arial"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6B3EA0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C74F68"/>
    <w:pPr>
      <w:widowControl w:val="0"/>
      <w:suppressAutoHyphens/>
      <w:spacing w:before="240" w:after="220" w:line="220" w:lineRule="atLeast"/>
    </w:pPr>
    <w:rPr>
      <w:rFonts w:ascii="Times New Roman" w:eastAsia="Arial Unicode MS" w:hAnsi="Times New Roman" w:cs="Times New Roman"/>
      <w:kern w:val="1"/>
      <w:sz w:val="24"/>
      <w:szCs w:val="24"/>
      <w:lang w:eastAsia="zh-TW"/>
    </w:rPr>
  </w:style>
  <w:style w:type="table" w:styleId="PlainTable5">
    <w:name w:val="Plain Table 5"/>
    <w:basedOn w:val="TableNormal"/>
    <w:uiPriority w:val="45"/>
    <w:rsid w:val="004841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841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1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841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841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41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841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4841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gmail-inline-show-more-textlink-container-expanded">
    <w:name w:val="gmail-inline-show-more-text__link-container-expanded"/>
    <w:basedOn w:val="DefaultParagraphFont"/>
    <w:rsid w:val="009C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oumitamondalkpa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https://rdxfootmark.naukri.com/v2/track/openCv?trackingInfo=0b07b78bf54973dc38aa2f64c36f6c2e134f530e18705c4458440321091b5b58120a120016465f55084356014b4450530401195c1333471b1b111247505e0d51580f1b425c4c01090340281e0103120318465d411b091351504f54671e1a4f03434e1008135212405d0c0e561f475d150613400c5b01584b130f435611155c0b085249100917110d531b045d4340010d12061148595809544b01446&amp;docType=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\AppData\Local\Microsoft\Office\16.0\DTS\en-US%7b6337D4F7-E38C-49A1-98C0-C64B02E4BE4D%7d\%7b91FCAF5A-2B42-483E-A9EB-7253DE0601A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33DFB1E96C40E9BB08B4E67F88A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7915-9B27-4066-8B96-6C7D6E8790F5}"/>
      </w:docPartPr>
      <w:docPartBody>
        <w:p w:rsidR="00D27CDA" w:rsidRDefault="00600E97">
          <w:pPr>
            <w:pStyle w:val="AE33DFB1E96C40E9BB08B4E67F88A181"/>
          </w:pPr>
          <w:r w:rsidRPr="00D5459D">
            <w:t>Profile</w:t>
          </w:r>
        </w:p>
      </w:docPartBody>
    </w:docPart>
    <w:docPart>
      <w:docPartPr>
        <w:name w:val="CEDA734DEBB841BEA156BC10278BD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4C32A-C958-4E4F-86A8-4C910CF0BC56}"/>
      </w:docPartPr>
      <w:docPartBody>
        <w:p w:rsidR="00D27CDA" w:rsidRDefault="00600E97">
          <w:pPr>
            <w:pStyle w:val="CEDA734DEBB841BEA156BC10278BD36B"/>
          </w:pPr>
          <w:r w:rsidRPr="00CB0055">
            <w:t>Contact</w:t>
          </w:r>
        </w:p>
      </w:docPartBody>
    </w:docPart>
    <w:docPart>
      <w:docPartPr>
        <w:name w:val="ADEE9157412F46C2951F6D413DDA2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4FAFE-FCFE-4A3A-9A32-01392D89701D}"/>
      </w:docPartPr>
      <w:docPartBody>
        <w:p w:rsidR="00D27CDA" w:rsidRDefault="00600E97">
          <w:pPr>
            <w:pStyle w:val="ADEE9157412F46C2951F6D413DDA287B"/>
          </w:pPr>
          <w:r w:rsidRPr="004D3011">
            <w:t>PHONE:</w:t>
          </w:r>
        </w:p>
      </w:docPartBody>
    </w:docPart>
    <w:docPart>
      <w:docPartPr>
        <w:name w:val="63B484285D7940528CC24F257CB2D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26AE2-0D12-4BBC-BE2C-5941AC7C13A0}"/>
      </w:docPartPr>
      <w:docPartBody>
        <w:p w:rsidR="00D27CDA" w:rsidRDefault="00600E97">
          <w:pPr>
            <w:pStyle w:val="63B484285D7940528CC24F257CB2DDF4"/>
          </w:pPr>
          <w:r w:rsidRPr="004D3011">
            <w:t>EMAIL:</w:t>
          </w:r>
        </w:p>
      </w:docPartBody>
    </w:docPart>
    <w:docPart>
      <w:docPartPr>
        <w:name w:val="04F478AF9B384F80A8EB451933ACA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B3669-92A2-471B-8E6A-3A36FBCE00C9}"/>
      </w:docPartPr>
      <w:docPartBody>
        <w:p w:rsidR="00D27CDA" w:rsidRDefault="00600E97">
          <w:pPr>
            <w:pStyle w:val="04F478AF9B384F80A8EB451933ACA36B"/>
          </w:pPr>
          <w:r w:rsidRPr="00CB0055">
            <w:t>Hobbies</w:t>
          </w:r>
        </w:p>
      </w:docPartBody>
    </w:docPart>
    <w:docPart>
      <w:docPartPr>
        <w:name w:val="6FAEFB89112F410484C7FF271302C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B8964-EC2D-4074-A3FF-991BE15697AA}"/>
      </w:docPartPr>
      <w:docPartBody>
        <w:p w:rsidR="00D27CDA" w:rsidRDefault="00600E97">
          <w:pPr>
            <w:pStyle w:val="6FAEFB89112F410484C7FF271302CAD6"/>
          </w:pPr>
          <w:r w:rsidRPr="00036450">
            <w:t>WORK EXPERIENCE</w:t>
          </w:r>
        </w:p>
      </w:docPartBody>
    </w:docPart>
    <w:docPart>
      <w:docPartPr>
        <w:name w:val="74412CD66AA04CF4B89FFE0DB4E43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5480C-8067-4AEE-ACBC-295E2AC7263A}"/>
      </w:docPartPr>
      <w:docPartBody>
        <w:p w:rsidR="00885047" w:rsidRDefault="00E81B8C" w:rsidP="00E81B8C">
          <w:pPr>
            <w:pStyle w:val="74412CD66AA04CF4B89FFE0DB4E4320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2A2"/>
    <w:rsid w:val="003E1EE6"/>
    <w:rsid w:val="00600E97"/>
    <w:rsid w:val="00826F9B"/>
    <w:rsid w:val="00885047"/>
    <w:rsid w:val="00967C9E"/>
    <w:rsid w:val="00A752A2"/>
    <w:rsid w:val="00C73A40"/>
    <w:rsid w:val="00CF4127"/>
    <w:rsid w:val="00D27CDA"/>
    <w:rsid w:val="00E81B8C"/>
    <w:rsid w:val="00F2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27CD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33DFB1E96C40E9BB08B4E67F88A181">
    <w:name w:val="AE33DFB1E96C40E9BB08B4E67F88A181"/>
  </w:style>
  <w:style w:type="paragraph" w:customStyle="1" w:styleId="CEDA734DEBB841BEA156BC10278BD36B">
    <w:name w:val="CEDA734DEBB841BEA156BC10278BD36B"/>
  </w:style>
  <w:style w:type="paragraph" w:customStyle="1" w:styleId="ADEE9157412F46C2951F6D413DDA287B">
    <w:name w:val="ADEE9157412F46C2951F6D413DDA287B"/>
  </w:style>
  <w:style w:type="paragraph" w:customStyle="1" w:styleId="63B484285D7940528CC24F257CB2DDF4">
    <w:name w:val="63B484285D7940528CC24F257CB2DDF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4F478AF9B384F80A8EB451933ACA36B">
    <w:name w:val="04F478AF9B384F80A8EB451933ACA36B"/>
  </w:style>
  <w:style w:type="paragraph" w:customStyle="1" w:styleId="6FAEFB89112F410484C7FF271302CAD6">
    <w:name w:val="6FAEFB89112F410484C7FF271302CAD6"/>
  </w:style>
  <w:style w:type="character" w:customStyle="1" w:styleId="Heading2Char">
    <w:name w:val="Heading 2 Char"/>
    <w:basedOn w:val="DefaultParagraphFont"/>
    <w:link w:val="Heading2"/>
    <w:uiPriority w:val="9"/>
    <w:rsid w:val="00D27CDA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4412CD66AA04CF4B89FFE0DB4E4320E">
    <w:name w:val="74412CD66AA04CF4B89FFE0DB4E4320E"/>
    <w:rsid w:val="00E81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86ddd32-8597-400c-85c9-80e1fcf147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780DF94C3DF41A780C4EA07161C4C" ma:contentTypeVersion="14" ma:contentTypeDescription="Create a new document." ma:contentTypeScope="" ma:versionID="80ea23a40254e051dcfeb9996cb06d45">
  <xsd:schema xmlns:xsd="http://www.w3.org/2001/XMLSchema" xmlns:xs="http://www.w3.org/2001/XMLSchema" xmlns:p="http://schemas.microsoft.com/office/2006/metadata/properties" xmlns:ns3="286ddd32-8597-400c-85c9-80e1fcf14718" xmlns:ns4="3359bda0-ecd3-4b24-8b42-7e4e994f2043" targetNamespace="http://schemas.microsoft.com/office/2006/metadata/properties" ma:root="true" ma:fieldsID="d74e54ff289b336e70992c93bc3abd97" ns3:_="" ns4:_="">
    <xsd:import namespace="286ddd32-8597-400c-85c9-80e1fcf14718"/>
    <xsd:import namespace="3359bda0-ecd3-4b24-8b42-7e4e994f20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ddd32-8597-400c-85c9-80e1fcf147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9bda0-ecd3-4b24-8b42-7e4e994f20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286ddd32-8597-400c-85c9-80e1fcf14718"/>
  </ds:schemaRefs>
</ds:datastoreItem>
</file>

<file path=customXml/itemProps3.xml><?xml version="1.0" encoding="utf-8"?>
<ds:datastoreItem xmlns:ds="http://schemas.openxmlformats.org/officeDocument/2006/customXml" ds:itemID="{A4B1DF1D-91E7-480A-A748-A5FB9C29A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ddd32-8597-400c-85c9-80e1fcf14718"/>
    <ds:schemaRef ds:uri="3359bda0-ecd3-4b24-8b42-7e4e994f2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{91FCAF5A-2B42-483E-A9EB-7253DE0601A5}tf00546271_win32</Template>
  <TotalTime>0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2022-09-04T19:56:00Z</dcterms:created>
  <dcterms:modified xsi:type="dcterms:W3CDTF">2023-07-06T11:06:00Z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0x010100D48780DF94C3DF41A780C4EA07161C4C</vt:lpwstr>
  </property>
</Properties>
</file>