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606" w:rsidRPr="006146BC" w:rsidRDefault="006D6B39" w:rsidP="006D6B39">
      <w:pPr>
        <w:pStyle w:val="Heading1"/>
        <w:jc w:val="center"/>
        <w:rPr>
          <w:rStyle w:val="Strong"/>
          <w:color w:val="7030A0"/>
          <w:sz w:val="72"/>
          <w:szCs w:val="72"/>
          <w:u w:val="single"/>
        </w:rPr>
      </w:pPr>
      <w:r w:rsidRPr="006146BC">
        <w:rPr>
          <w:rStyle w:val="Strong"/>
          <w:color w:val="7030A0"/>
          <w:sz w:val="72"/>
          <w:szCs w:val="72"/>
          <w:u w:val="single"/>
        </w:rPr>
        <w:t>SATHYA   KUNARAPU</w:t>
      </w:r>
    </w:p>
    <w:p w:rsidR="004003C1" w:rsidRPr="00844D75" w:rsidRDefault="00614AA8" w:rsidP="00945A6F">
      <w:pPr>
        <w:outlineLvl w:val="0"/>
        <w:rPr>
          <w:rFonts w:ascii="Arial Black" w:hAnsi="Arial Black"/>
          <w:b/>
          <w:sz w:val="22"/>
          <w:szCs w:val="22"/>
        </w:rPr>
      </w:pPr>
      <w:r w:rsidRPr="00614AA8">
        <w:rPr>
          <w:noProof/>
          <w:color w:val="D9D9D9"/>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 85" o:spid="_x0000_s1026" type="#_x0000_t106" style="position:absolute;margin-left:246pt;margin-top:23.45pt;width:40.25pt;height:64.1pt;rotation:-4617920fd;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" adj="15000,31907">
            <v:path arrowok="t"/>
            <v:textbox style="mso-next-textbox:# 85">
              <w:txbxContent>
                <w:p w:rsidR="00AD7E4E" w:rsidRPr="004844FE" w:rsidRDefault="00AD7E4E" w:rsidP="00AD7E4E">
                  <w:pPr>
                    <w:rPr>
                      <w:color w:val="C00000"/>
                    </w:rPr>
                  </w:pPr>
                  <w:r w:rsidRPr="004844FE">
                    <w:rPr>
                      <w:color w:val="C00000"/>
                      <w:sz w:val="22"/>
                      <w:szCs w:val="22"/>
                    </w:rPr>
                    <w:t>e-</w:t>
                  </w:r>
                  <w:r w:rsidR="0036224F">
                    <w:rPr>
                      <w:color w:val="C00000"/>
                      <w:sz w:val="22"/>
                      <w:szCs w:val="22"/>
                    </w:rPr>
                    <w:t>mail</w:t>
                  </w:r>
                </w:p>
              </w:txbxContent>
            </v:textbox>
          </v:shape>
        </w:pict>
      </w:r>
      <w:r w:rsidR="0069303B" w:rsidRPr="0007358A">
        <w:rPr>
          <w:color w:val="C00000"/>
          <w:sz w:val="22"/>
          <w:szCs w:val="22"/>
        </w:rPr>
        <w:t></w:t>
      </w:r>
      <w:r w:rsidR="003D0B8D" w:rsidRPr="0007358A">
        <w:rPr>
          <w:color w:val="C00000"/>
          <w:sz w:val="22"/>
          <w:szCs w:val="22"/>
        </w:rPr>
        <w:t></w:t>
      </w:r>
      <w:r w:rsidR="002D3FE1">
        <w:rPr>
          <w:b/>
          <w:noProof/>
        </w:rPr>
        <w:drawing>
          <wp:inline distT="0" distB="0" distL="0" distR="0">
            <wp:extent cx="304800" cy="381000"/>
            <wp:effectExtent l="19050" t="0" r="0" b="0"/>
            <wp:docPr id="1" name="Picture 1" descr="j0216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16724"/>
                    <pic:cNvPicPr>
                      <a:picLocks noChangeAspect="1" noChangeArrowheads="1"/>
                    </pic:cNvPicPr>
                  </pic:nvPicPr>
                  <pic:blipFill>
                    <a:blip r:embed="rId8"/>
                    <a:srcRect/>
                    <a:stretch>
                      <a:fillRect/>
                    </a:stretch>
                  </pic:blipFill>
                  <pic:spPr bwMode="auto">
                    <a:xfrm>
                      <a:off x="0" y="0"/>
                      <a:ext cx="304800" cy="381000"/>
                    </a:xfrm>
                    <a:prstGeom prst="rect">
                      <a:avLst/>
                    </a:prstGeom>
                    <a:noFill/>
                    <a:ln w="9525">
                      <a:noFill/>
                      <a:miter lim="800000"/>
                      <a:headEnd/>
                      <a:tailEnd/>
                    </a:ln>
                  </pic:spPr>
                </pic:pic>
              </a:graphicData>
            </a:graphic>
          </wp:inline>
        </w:drawing>
      </w:r>
      <w:r w:rsidR="00FA71A2">
        <w:rPr>
          <w:b/>
          <w:sz w:val="22"/>
          <w:szCs w:val="22"/>
        </w:rPr>
        <w:t xml:space="preserve">SAI SURAJ </w:t>
      </w:r>
      <w:r w:rsidR="00691916" w:rsidRPr="006460EF">
        <w:rPr>
          <w:rStyle w:val="SubtitleChar"/>
          <w:sz w:val="22"/>
          <w:szCs w:val="22"/>
        </w:rPr>
        <w:t>APARTMENTS</w:t>
      </w:r>
      <w:r w:rsidR="00844D75">
        <w:rPr>
          <w:rStyle w:val="SubtitleChar"/>
          <w:sz w:val="22"/>
          <w:szCs w:val="22"/>
        </w:rPr>
        <w:t xml:space="preserve">                        </w:t>
      </w:r>
      <w:r w:rsidR="00945A6F">
        <w:rPr>
          <w:rStyle w:val="SubtitleChar"/>
          <w:sz w:val="22"/>
          <w:szCs w:val="22"/>
        </w:rPr>
        <w:t xml:space="preserve">     </w:t>
      </w:r>
      <w:r w:rsidR="00844D75">
        <w:rPr>
          <w:rStyle w:val="SubtitleChar"/>
          <w:sz w:val="22"/>
          <w:szCs w:val="22"/>
        </w:rPr>
        <w:t xml:space="preserve">                    </w:t>
      </w:r>
      <w:r w:rsidR="002D3FE1">
        <w:rPr>
          <w:noProof/>
        </w:rPr>
        <w:drawing>
          <wp:inline distT="0" distB="0" distL="0" distR="0">
            <wp:extent cx="333375" cy="333375"/>
            <wp:effectExtent l="19050" t="0" r="9525"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9"/>
                    <a:srcRect/>
                    <a:stretch>
                      <a:fillRect/>
                    </a:stretch>
                  </pic:blipFill>
                  <pic:spPr bwMode="auto">
                    <a:xfrm>
                      <a:off x="0" y="0"/>
                      <a:ext cx="333375" cy="333375"/>
                    </a:xfrm>
                    <a:prstGeom prst="rect">
                      <a:avLst/>
                    </a:prstGeom>
                    <a:noFill/>
                    <a:ln w="9525">
                      <a:noFill/>
                      <a:miter lim="800000"/>
                      <a:headEnd/>
                      <a:tailEnd/>
                    </a:ln>
                  </pic:spPr>
                </pic:pic>
              </a:graphicData>
            </a:graphic>
          </wp:inline>
        </w:drawing>
      </w:r>
      <w:r w:rsidR="00491F04" w:rsidRPr="008814FB">
        <w:t>Ph. No:</w:t>
      </w:r>
      <w:r w:rsidR="00844D75">
        <w:t xml:space="preserve"> </w:t>
      </w:r>
      <w:r w:rsidR="0015691D" w:rsidRPr="00844D75">
        <w:rPr>
          <w:rFonts w:ascii="Arial Black" w:hAnsi="Arial Black"/>
          <w:b/>
          <w:color w:val="FF0000"/>
          <w:sz w:val="24"/>
          <w:szCs w:val="24"/>
          <w:u w:val="single"/>
        </w:rPr>
        <w:t>7795223676</w:t>
      </w:r>
      <w:r w:rsidR="00844D75" w:rsidRPr="00844D75">
        <w:rPr>
          <w:rFonts w:ascii="Arial Black" w:hAnsi="Arial Black"/>
          <w:b/>
          <w:color w:val="FF0000"/>
          <w:sz w:val="24"/>
          <w:szCs w:val="24"/>
          <w:u w:val="single"/>
        </w:rPr>
        <w:t xml:space="preserve">,  </w:t>
      </w:r>
      <w:r w:rsidR="00A328D7" w:rsidRPr="00844D75">
        <w:rPr>
          <w:rFonts w:ascii="Arial Black" w:hAnsi="Arial Black"/>
          <w:b/>
          <w:color w:val="FF0000"/>
          <w:sz w:val="24"/>
          <w:szCs w:val="24"/>
          <w:u w:val="single"/>
        </w:rPr>
        <w:t>9989914305</w:t>
      </w:r>
    </w:p>
    <w:p w:rsidR="0091124D" w:rsidRPr="004003C1" w:rsidRDefault="00FA71A2" w:rsidP="004003C1">
      <w:pPr>
        <w:outlineLvl w:val="0"/>
        <w:rPr>
          <w:color w:val="C00000"/>
        </w:rPr>
      </w:pPr>
      <w:r>
        <w:t>Plot no 303,12</w:t>
      </w:r>
      <w:r w:rsidR="003F07EC">
        <w:t>th</w:t>
      </w:r>
      <w:r w:rsidR="00863AF3">
        <w:t xml:space="preserve"> Cross,</w:t>
      </w:r>
      <w:r>
        <w:t xml:space="preserve"> 3</w:t>
      </w:r>
      <w:r w:rsidRPr="00FA71A2">
        <w:rPr>
          <w:vertAlign w:val="superscript"/>
        </w:rPr>
        <w:t>rd</w:t>
      </w:r>
      <w:r>
        <w:t xml:space="preserve"> main</w:t>
      </w:r>
      <w:r w:rsidR="000F0905" w:rsidRPr="008814FB">
        <w:tab/>
      </w:r>
      <w:r w:rsidR="0091124D" w:rsidRPr="008814FB">
        <w:tab/>
      </w:r>
      <w:r w:rsidR="0091124D" w:rsidRPr="008814FB">
        <w:tab/>
      </w:r>
      <w:r w:rsidR="0091124D" w:rsidRPr="008814FB">
        <w:tab/>
      </w:r>
      <w:r w:rsidR="0091124D" w:rsidRPr="008814FB">
        <w:tab/>
      </w:r>
    </w:p>
    <w:p w:rsidR="00300DB2" w:rsidRDefault="00863AF3" w:rsidP="00300DB2">
      <w:pPr>
        <w:rPr>
          <w:b/>
        </w:rPr>
      </w:pPr>
      <w:r>
        <w:rPr>
          <w:rStyle w:val="SubtitleChar"/>
          <w:sz w:val="20"/>
          <w:szCs w:val="20"/>
        </w:rPr>
        <w:t xml:space="preserve">Electronic city    </w:t>
      </w:r>
      <w:r w:rsidR="00A328D7">
        <w:rPr>
          <w:rStyle w:val="SubtitleChar"/>
          <w:sz w:val="20"/>
          <w:szCs w:val="20"/>
        </w:rPr>
        <w:t>Phase 1</w:t>
      </w:r>
      <w:r w:rsidR="00945A6F">
        <w:rPr>
          <w:rStyle w:val="SubtitleChar"/>
          <w:sz w:val="20"/>
          <w:szCs w:val="20"/>
        </w:rPr>
        <w:t xml:space="preserve">                                                                                                            </w:t>
      </w:r>
      <w:hyperlink r:id="rId10" w:history="1">
        <w:r w:rsidR="00221CB6" w:rsidRPr="00AD7E4E">
          <w:rPr>
            <w:rStyle w:val="Hyperlink"/>
            <w:b/>
            <w:color w:val="00B050"/>
            <w:sz w:val="24"/>
            <w:szCs w:val="24"/>
          </w:rPr>
          <w:t>mnclsatish@gmail.com</w:t>
        </w:r>
      </w:hyperlink>
    </w:p>
    <w:p w:rsidR="00300DB2" w:rsidRDefault="00A074E0" w:rsidP="00300DB2">
      <w:pPr>
        <w:rPr>
          <w:b/>
        </w:rPr>
      </w:pPr>
      <w:r>
        <w:rPr>
          <w:rStyle w:val="SubtitleChar"/>
          <w:sz w:val="20"/>
          <w:szCs w:val="20"/>
        </w:rPr>
        <w:t>Bangalore</w:t>
      </w:r>
      <w:r w:rsidR="00945A6F">
        <w:rPr>
          <w:rStyle w:val="SubtitleChar"/>
          <w:sz w:val="20"/>
          <w:szCs w:val="20"/>
        </w:rPr>
        <w:t>—</w:t>
      </w:r>
      <w:r w:rsidR="00863AF3">
        <w:rPr>
          <w:rStyle w:val="SubtitleChar"/>
          <w:sz w:val="20"/>
          <w:szCs w:val="20"/>
        </w:rPr>
        <w:t>560099</w:t>
      </w:r>
      <w:r w:rsidR="00945A6F">
        <w:rPr>
          <w:rStyle w:val="SubtitleChar"/>
          <w:sz w:val="20"/>
          <w:szCs w:val="20"/>
        </w:rPr>
        <w:t xml:space="preserve">                                                                                                         </w:t>
      </w:r>
      <w:r w:rsidR="00CD0D1A">
        <w:rPr>
          <w:b/>
          <w:color w:val="4472C4"/>
          <w:sz w:val="24"/>
          <w:szCs w:val="24"/>
        </w:rPr>
        <w:t>sat</w:t>
      </w:r>
      <w:bookmarkStart w:id="0" w:name="_GoBack"/>
      <w:bookmarkEnd w:id="0"/>
      <w:r w:rsidR="00DC012D" w:rsidRPr="003A6526">
        <w:rPr>
          <w:b/>
          <w:color w:val="4472C4"/>
          <w:sz w:val="24"/>
          <w:szCs w:val="24"/>
        </w:rPr>
        <w:t>yanarayanakunarapu</w:t>
      </w:r>
      <w:r w:rsidR="003A6526" w:rsidRPr="003A6526">
        <w:rPr>
          <w:b/>
          <w:color w:val="4472C4"/>
          <w:sz w:val="24"/>
          <w:szCs w:val="24"/>
        </w:rPr>
        <w:t>@gmail.com</w:t>
      </w:r>
    </w:p>
    <w:p w:rsidR="0069303B" w:rsidRDefault="0069303B" w:rsidP="00221CB6">
      <w:pPr>
        <w:rPr>
          <w:color w:val="C00000"/>
          <w:sz w:val="22"/>
          <w:szCs w:val="22"/>
        </w:rPr>
      </w:pPr>
      <w:r w:rsidRPr="0007358A">
        <w:rPr>
          <w:color w:val="C00000"/>
          <w:sz w:val="22"/>
          <w:szCs w:val="22"/>
        </w:rPr>
        <w:t></w:t>
      </w:r>
      <w:r w:rsidR="00697FC8">
        <w:rPr>
          <w:color w:val="C00000"/>
          <w:sz w:val="22"/>
          <w:szCs w:val="22"/>
        </w:rPr>
        <w:t></w:t>
      </w:r>
      <w:r w:rsidRPr="0007358A">
        <w:rPr>
          <w:color w:val="C00000"/>
          <w:sz w:val="22"/>
          <w:szCs w:val="22"/>
        </w:rPr>
        <w:t></w:t>
      </w:r>
    </w:p>
    <w:p w:rsidR="00945A6F" w:rsidRPr="00221CB6" w:rsidRDefault="00945A6F" w:rsidP="00221CB6">
      <w:pPr>
        <w:rPr>
          <w:color w:val="C00000"/>
          <w:sz w:val="22"/>
          <w:szCs w:val="22"/>
        </w:rPr>
      </w:pPr>
    </w:p>
    <w:p w:rsidR="000E7A02" w:rsidRPr="001B3F33" w:rsidRDefault="009D491A" w:rsidP="000E7A02">
      <w:pPr>
        <w:pStyle w:val="Subtitle"/>
        <w:jc w:val="left"/>
        <w:rPr>
          <w:sz w:val="22"/>
          <w:szCs w:val="22"/>
        </w:rPr>
      </w:pPr>
      <w:r w:rsidRPr="001B3F33">
        <w:rPr>
          <w:rStyle w:val="SubtitleChar"/>
          <w:b/>
          <w:color w:val="C00000"/>
          <w:sz w:val="22"/>
          <w:szCs w:val="22"/>
          <w:u w:val="single"/>
        </w:rPr>
        <w:t>PROFILE</w:t>
      </w:r>
      <w:r w:rsidR="007E7CEE" w:rsidRPr="001B3F33">
        <w:rPr>
          <w:rStyle w:val="SubtitleChar"/>
          <w:color w:val="C00000"/>
          <w:sz w:val="22"/>
          <w:szCs w:val="22"/>
        </w:rPr>
        <w:t>:-</w:t>
      </w:r>
      <w:r w:rsidR="001B3F33">
        <w:rPr>
          <w:rStyle w:val="SubtitleChar"/>
          <w:sz w:val="22"/>
          <w:szCs w:val="22"/>
        </w:rPr>
        <w:t>--</w:t>
      </w:r>
      <w:r w:rsidR="00F30380" w:rsidRPr="000E7A02">
        <w:rPr>
          <w:rStyle w:val="SubtitleChar"/>
          <w:sz w:val="22"/>
          <w:szCs w:val="22"/>
        </w:rPr>
        <w:t xml:space="preserve">Achievements </w:t>
      </w:r>
      <w:r w:rsidR="003050D3" w:rsidRPr="000E7A02">
        <w:rPr>
          <w:rStyle w:val="SubtitleChar"/>
          <w:sz w:val="22"/>
          <w:szCs w:val="22"/>
        </w:rPr>
        <w:t>in</w:t>
      </w:r>
      <w:r w:rsidR="00762365" w:rsidRPr="000E7A02">
        <w:rPr>
          <w:rStyle w:val="SubtitleChar"/>
          <w:sz w:val="22"/>
          <w:szCs w:val="22"/>
        </w:rPr>
        <w:t xml:space="preserve"> versatile</w:t>
      </w:r>
      <w:r w:rsidR="00EC4F73">
        <w:rPr>
          <w:rStyle w:val="SubtitleChar"/>
          <w:sz w:val="22"/>
          <w:szCs w:val="22"/>
        </w:rPr>
        <w:t xml:space="preserve"> </w:t>
      </w:r>
      <w:r w:rsidR="008F2CBB" w:rsidRPr="000E7A02">
        <w:rPr>
          <w:rStyle w:val="SubtitleChar"/>
          <w:sz w:val="22"/>
          <w:szCs w:val="22"/>
        </w:rPr>
        <w:t xml:space="preserve">professional </w:t>
      </w:r>
      <w:r w:rsidR="00762365" w:rsidRPr="000E7A02">
        <w:rPr>
          <w:rStyle w:val="SubtitleChar"/>
          <w:sz w:val="22"/>
          <w:szCs w:val="22"/>
        </w:rPr>
        <w:t>with combined experience using</w:t>
      </w:r>
      <w:r w:rsidR="00EC4F73">
        <w:rPr>
          <w:rStyle w:val="SubtitleChar"/>
          <w:sz w:val="22"/>
          <w:szCs w:val="22"/>
        </w:rPr>
        <w:t xml:space="preserve"> </w:t>
      </w:r>
      <w:r w:rsidR="00762365" w:rsidRPr="000E7A02">
        <w:rPr>
          <w:rStyle w:val="SubtitleChar"/>
          <w:sz w:val="22"/>
          <w:szCs w:val="22"/>
        </w:rPr>
        <w:t>digital and traditional</w:t>
      </w:r>
      <w:r w:rsidR="00971C99">
        <w:rPr>
          <w:rStyle w:val="SubtitleChar"/>
          <w:sz w:val="22"/>
          <w:szCs w:val="22"/>
        </w:rPr>
        <w:t xml:space="preserve"> </w:t>
      </w:r>
      <w:r w:rsidR="0007358A" w:rsidRPr="000E7A02">
        <w:rPr>
          <w:rStyle w:val="SubtitleChar"/>
          <w:sz w:val="22"/>
          <w:szCs w:val="22"/>
        </w:rPr>
        <w:t xml:space="preserve">media </w:t>
      </w:r>
      <w:r w:rsidR="00552271" w:rsidRPr="000E7A02">
        <w:rPr>
          <w:rStyle w:val="SubtitleChar"/>
          <w:sz w:val="22"/>
          <w:szCs w:val="22"/>
        </w:rPr>
        <w:t>w</w:t>
      </w:r>
      <w:r w:rsidR="008F2CBB" w:rsidRPr="000E7A02">
        <w:rPr>
          <w:rStyle w:val="SubtitleChar"/>
          <w:sz w:val="22"/>
          <w:szCs w:val="22"/>
        </w:rPr>
        <w:t xml:space="preserve">orking </w:t>
      </w:r>
      <w:r w:rsidR="00FA054B" w:rsidRPr="000E7A02">
        <w:rPr>
          <w:rStyle w:val="SubtitleChar"/>
          <w:sz w:val="22"/>
          <w:szCs w:val="22"/>
        </w:rPr>
        <w:t>as a</w:t>
      </w:r>
      <w:r w:rsidR="00481EA8" w:rsidRPr="000E7A02">
        <w:rPr>
          <w:rStyle w:val="SubtitleChar"/>
          <w:sz w:val="22"/>
          <w:szCs w:val="22"/>
        </w:rPr>
        <w:t xml:space="preserve"> 2d and 3d</w:t>
      </w:r>
      <w:r w:rsidR="00971C99">
        <w:rPr>
          <w:rStyle w:val="SubtitleChar"/>
          <w:sz w:val="22"/>
          <w:szCs w:val="22"/>
        </w:rPr>
        <w:t xml:space="preserve"> </w:t>
      </w:r>
      <w:r w:rsidR="0007358A" w:rsidRPr="000E7A02">
        <w:rPr>
          <w:rStyle w:val="SubtitleChar"/>
          <w:sz w:val="22"/>
          <w:szCs w:val="22"/>
        </w:rPr>
        <w:t>designer</w:t>
      </w:r>
      <w:r w:rsidR="00FD5978" w:rsidRPr="000E7A02">
        <w:rPr>
          <w:rStyle w:val="SubtitleChar"/>
          <w:sz w:val="22"/>
          <w:szCs w:val="22"/>
        </w:rPr>
        <w:t>.</w:t>
      </w:r>
      <w:r w:rsidR="00F30380" w:rsidRPr="000E7A02">
        <w:rPr>
          <w:rStyle w:val="SubtitleChar"/>
          <w:sz w:val="22"/>
          <w:szCs w:val="22"/>
        </w:rPr>
        <w:t xml:space="preserve"> I</w:t>
      </w:r>
      <w:r w:rsidR="00F10F43">
        <w:rPr>
          <w:rStyle w:val="SubtitleChar"/>
          <w:sz w:val="22"/>
          <w:szCs w:val="22"/>
        </w:rPr>
        <w:t>nnovative, ado</w:t>
      </w:r>
      <w:r w:rsidR="00762365" w:rsidRPr="000E7A02">
        <w:rPr>
          <w:rStyle w:val="SubtitleChar"/>
          <w:sz w:val="22"/>
          <w:szCs w:val="22"/>
        </w:rPr>
        <w:t>pts quickly to</w:t>
      </w:r>
      <w:r w:rsidR="0007358A" w:rsidRPr="000E7A02">
        <w:rPr>
          <w:rStyle w:val="SubtitleChar"/>
          <w:sz w:val="22"/>
          <w:szCs w:val="22"/>
        </w:rPr>
        <w:t xml:space="preserve"> new</w:t>
      </w:r>
      <w:r w:rsidR="000E7A02">
        <w:rPr>
          <w:rStyle w:val="SubtitleChar"/>
          <w:sz w:val="22"/>
          <w:szCs w:val="22"/>
        </w:rPr>
        <w:t xml:space="preserve"> solutions and works well under </w:t>
      </w:r>
      <w:r w:rsidR="0007358A" w:rsidRPr="000E7A02">
        <w:rPr>
          <w:rStyle w:val="SubtitleChar"/>
          <w:sz w:val="22"/>
          <w:szCs w:val="22"/>
        </w:rPr>
        <w:t>pressure</w:t>
      </w:r>
      <w:r w:rsidR="00187E3E">
        <w:rPr>
          <w:rStyle w:val="SubtitleChar"/>
          <w:sz w:val="22"/>
          <w:szCs w:val="22"/>
        </w:rPr>
        <w:t xml:space="preserve"> with the multiple projects</w:t>
      </w:r>
      <w:r w:rsidR="0007358A" w:rsidRPr="000E7A02">
        <w:rPr>
          <w:rStyle w:val="SubtitleChar"/>
          <w:sz w:val="22"/>
          <w:szCs w:val="22"/>
        </w:rPr>
        <w:t xml:space="preserve"> - meeting all challenging and mission critic</w:t>
      </w:r>
      <w:r w:rsidR="006C0B83">
        <w:rPr>
          <w:rStyle w:val="SubtitleChar"/>
          <w:sz w:val="22"/>
          <w:szCs w:val="22"/>
        </w:rPr>
        <w:t xml:space="preserve">al </w:t>
      </w:r>
      <w:r w:rsidR="001B3F33">
        <w:rPr>
          <w:rStyle w:val="SubtitleChar"/>
          <w:sz w:val="22"/>
          <w:szCs w:val="22"/>
        </w:rPr>
        <w:t xml:space="preserve">deadlines. </w:t>
      </w:r>
      <w:r w:rsidR="006C0B83" w:rsidRPr="000E7A02">
        <w:rPr>
          <w:rStyle w:val="SubtitleChar"/>
          <w:sz w:val="22"/>
          <w:szCs w:val="22"/>
        </w:rPr>
        <w:t>Achievements</w:t>
      </w:r>
      <w:r w:rsidR="00971C99">
        <w:rPr>
          <w:rStyle w:val="SubtitleChar"/>
          <w:sz w:val="22"/>
          <w:szCs w:val="22"/>
        </w:rPr>
        <w:t xml:space="preserve"> </w:t>
      </w:r>
      <w:r w:rsidR="006C0B83" w:rsidRPr="000E7A02">
        <w:rPr>
          <w:rStyle w:val="SubtitleChar"/>
          <w:sz w:val="22"/>
          <w:szCs w:val="22"/>
        </w:rPr>
        <w:t>in</w:t>
      </w:r>
      <w:r w:rsidR="00ED070E" w:rsidRPr="000E7A02">
        <w:rPr>
          <w:rStyle w:val="SubtitleChar"/>
          <w:sz w:val="22"/>
          <w:szCs w:val="22"/>
        </w:rPr>
        <w:t xml:space="preserve"> graphic design and promoti</w:t>
      </w:r>
      <w:r w:rsidR="00275B38">
        <w:rPr>
          <w:rStyle w:val="SubtitleChar"/>
          <w:sz w:val="22"/>
          <w:szCs w:val="22"/>
        </w:rPr>
        <w:t>onal design</w:t>
      </w:r>
      <w:r w:rsidR="006C0B83">
        <w:rPr>
          <w:rStyle w:val="SubtitleChar"/>
          <w:sz w:val="22"/>
          <w:szCs w:val="22"/>
        </w:rPr>
        <w:t xml:space="preserve"> for</w:t>
      </w:r>
      <w:r w:rsidR="00275B38">
        <w:rPr>
          <w:rStyle w:val="SubtitleChar"/>
          <w:sz w:val="22"/>
          <w:szCs w:val="22"/>
        </w:rPr>
        <w:t xml:space="preserve"> corporate identity</w:t>
      </w:r>
      <w:r w:rsidR="00ED070E" w:rsidRPr="000E7A02">
        <w:rPr>
          <w:rStyle w:val="SubtitleChar"/>
          <w:sz w:val="22"/>
          <w:szCs w:val="22"/>
        </w:rPr>
        <w:t xml:space="preserve"> a </w:t>
      </w:r>
      <w:r w:rsidRPr="000E7A02">
        <w:rPr>
          <w:rStyle w:val="SubtitleChar"/>
          <w:sz w:val="22"/>
          <w:szCs w:val="22"/>
        </w:rPr>
        <w:t>multi-disciplined all round creative designer</w:t>
      </w:r>
      <w:r w:rsidR="005F5E3D" w:rsidRPr="000E7A02">
        <w:rPr>
          <w:rStyle w:val="SubtitleChar"/>
          <w:sz w:val="22"/>
          <w:szCs w:val="22"/>
        </w:rPr>
        <w:t>.</w:t>
      </w:r>
    </w:p>
    <w:p w:rsidR="00114B22" w:rsidRPr="001B3F33" w:rsidRDefault="002D3FE1" w:rsidP="000E7A02">
      <w:pPr>
        <w:pStyle w:val="Subtitle"/>
        <w:jc w:val="left"/>
        <w:rPr>
          <w:sz w:val="22"/>
          <w:szCs w:val="22"/>
        </w:rPr>
      </w:pPr>
      <w:r>
        <w:rPr>
          <w:noProof/>
          <w:sz w:val="22"/>
          <w:szCs w:val="22"/>
        </w:rPr>
        <w:drawing>
          <wp:inline distT="0" distB="0" distL="0" distR="0">
            <wp:extent cx="419100" cy="419100"/>
            <wp:effectExtent l="19050" t="0" r="0" b="0"/>
            <wp:docPr id="3" name="Picture 3" descr="j02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05462"/>
                    <pic:cNvPicPr>
                      <a:picLocks noChangeAspect="1" noChangeArrowheads="1"/>
                    </pic:cNvPicPr>
                  </pic:nvPicPr>
                  <pic:blipFill>
                    <a:blip r:embed="rId11"/>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008634D7" w:rsidRPr="001B3F33">
        <w:rPr>
          <w:b/>
          <w:color w:val="C00000"/>
          <w:sz w:val="22"/>
          <w:szCs w:val="22"/>
          <w:u w:val="single"/>
        </w:rPr>
        <w:t>EMPLOYMENT</w:t>
      </w:r>
      <w:r w:rsidR="008634D7" w:rsidRPr="000E7A02">
        <w:rPr>
          <w:b/>
          <w:color w:val="E36C0A"/>
          <w:sz w:val="22"/>
          <w:szCs w:val="22"/>
          <w:u w:val="single"/>
        </w:rPr>
        <w:t>HISTORY</w:t>
      </w:r>
      <w:r w:rsidR="001B3F33">
        <w:rPr>
          <w:b/>
          <w:color w:val="E36C0A"/>
          <w:sz w:val="22"/>
          <w:szCs w:val="22"/>
        </w:rPr>
        <w:t>:</w:t>
      </w:r>
      <w:r w:rsidR="001B3F33">
        <w:rPr>
          <w:color w:val="E36C0A"/>
          <w:sz w:val="22"/>
          <w:szCs w:val="22"/>
        </w:rPr>
        <w:t>---</w:t>
      </w:r>
    </w:p>
    <w:p w:rsidR="00AF03D0" w:rsidRPr="00187E3E" w:rsidRDefault="00F327B6" w:rsidP="000E7A02">
      <w:pPr>
        <w:pStyle w:val="Subtitle"/>
        <w:jc w:val="left"/>
        <w:rPr>
          <w:color w:val="FF0000"/>
          <w:sz w:val="22"/>
          <w:szCs w:val="22"/>
        </w:rPr>
      </w:pPr>
      <w:r w:rsidRPr="00187E3E">
        <w:rPr>
          <w:color w:val="FF0000"/>
          <w:sz w:val="22"/>
          <w:szCs w:val="22"/>
        </w:rPr>
        <w:t>Current Company</w:t>
      </w:r>
    </w:p>
    <w:p w:rsidR="00AF03D0" w:rsidRDefault="00AF03D0" w:rsidP="000E7A02">
      <w:pPr>
        <w:pStyle w:val="Subtitle"/>
        <w:jc w:val="left"/>
        <w:rPr>
          <w:sz w:val="22"/>
          <w:szCs w:val="22"/>
        </w:rPr>
      </w:pPr>
      <w:r w:rsidRPr="00AF03D0">
        <w:rPr>
          <w:b/>
          <w:color w:val="FF0000"/>
          <w:sz w:val="22"/>
          <w:szCs w:val="22"/>
          <w:u w:val="single"/>
        </w:rPr>
        <w:t>STANDEX ENGRAVING INDIA</w:t>
      </w:r>
      <w:r w:rsidR="00A5479D">
        <w:rPr>
          <w:b/>
          <w:color w:val="FF0000"/>
          <w:sz w:val="22"/>
          <w:szCs w:val="22"/>
          <w:u w:val="single"/>
        </w:rPr>
        <w:t xml:space="preserve"> </w:t>
      </w:r>
      <w:r>
        <w:rPr>
          <w:sz w:val="22"/>
          <w:szCs w:val="22"/>
        </w:rPr>
        <w:t xml:space="preserve">Pvt Ltd. July2015 - to </w:t>
      </w:r>
      <w:r w:rsidR="00A5479D">
        <w:rPr>
          <w:sz w:val="22"/>
          <w:szCs w:val="22"/>
        </w:rPr>
        <w:t>–</w:t>
      </w:r>
      <w:r>
        <w:rPr>
          <w:sz w:val="22"/>
          <w:szCs w:val="22"/>
        </w:rPr>
        <w:t xml:space="preserve"> Till</w:t>
      </w:r>
      <w:r w:rsidR="00A5479D">
        <w:rPr>
          <w:sz w:val="22"/>
          <w:szCs w:val="22"/>
        </w:rPr>
        <w:t xml:space="preserve"> date</w:t>
      </w:r>
      <w:r>
        <w:rPr>
          <w:sz w:val="22"/>
          <w:szCs w:val="22"/>
        </w:rPr>
        <w:t>.</w:t>
      </w:r>
    </w:p>
    <w:p w:rsidR="00AF03D0" w:rsidRPr="00AF03D0" w:rsidRDefault="00AF03D0" w:rsidP="00AF03D0">
      <w:pPr>
        <w:rPr>
          <w:sz w:val="22"/>
          <w:szCs w:val="22"/>
        </w:rPr>
      </w:pPr>
      <w:r>
        <w:rPr>
          <w:sz w:val="22"/>
          <w:szCs w:val="22"/>
        </w:rPr>
        <w:t xml:space="preserve">as a </w:t>
      </w:r>
      <w:r w:rsidR="00A5479D">
        <w:rPr>
          <w:sz w:val="22"/>
          <w:szCs w:val="22"/>
        </w:rPr>
        <w:t xml:space="preserve">Lead </w:t>
      </w:r>
      <w:r>
        <w:rPr>
          <w:sz w:val="22"/>
          <w:szCs w:val="22"/>
        </w:rPr>
        <w:t>Graphic Designe</w:t>
      </w:r>
      <w:r w:rsidR="007C7888">
        <w:rPr>
          <w:sz w:val="22"/>
          <w:szCs w:val="22"/>
        </w:rPr>
        <w:t>r</w:t>
      </w:r>
      <w:r w:rsidR="00A5479D">
        <w:rPr>
          <w:sz w:val="22"/>
          <w:szCs w:val="22"/>
        </w:rPr>
        <w:t xml:space="preserve"> for Texture development and Render Tech activities.</w:t>
      </w:r>
      <w:r w:rsidR="007C7888">
        <w:rPr>
          <w:sz w:val="22"/>
          <w:szCs w:val="22"/>
        </w:rPr>
        <w:t xml:space="preserve"> my role is</w:t>
      </w:r>
      <w:r w:rsidR="00B751C0">
        <w:rPr>
          <w:sz w:val="22"/>
          <w:szCs w:val="22"/>
        </w:rPr>
        <w:t xml:space="preserve"> to understand the</w:t>
      </w:r>
      <w:r w:rsidR="007C7888">
        <w:rPr>
          <w:sz w:val="22"/>
          <w:szCs w:val="22"/>
        </w:rPr>
        <w:t xml:space="preserve"> </w:t>
      </w:r>
      <w:r w:rsidR="00B751C0">
        <w:rPr>
          <w:sz w:val="22"/>
          <w:szCs w:val="22"/>
        </w:rPr>
        <w:t>client  give</w:t>
      </w:r>
      <w:r w:rsidR="00A5479D">
        <w:rPr>
          <w:sz w:val="22"/>
          <w:szCs w:val="22"/>
        </w:rPr>
        <w:t xml:space="preserve"> </w:t>
      </w:r>
      <w:r w:rsidR="00187E3E">
        <w:rPr>
          <w:sz w:val="22"/>
          <w:szCs w:val="22"/>
        </w:rPr>
        <w:t>brief about their requirements</w:t>
      </w:r>
      <w:r w:rsidR="00B751C0">
        <w:rPr>
          <w:sz w:val="22"/>
          <w:szCs w:val="22"/>
        </w:rPr>
        <w:t>. and I</w:t>
      </w:r>
      <w:r w:rsidR="00187E3E">
        <w:rPr>
          <w:sz w:val="22"/>
          <w:szCs w:val="22"/>
        </w:rPr>
        <w:t xml:space="preserve"> have to develop the Texture</w:t>
      </w:r>
      <w:r w:rsidR="00B751C0">
        <w:rPr>
          <w:sz w:val="22"/>
          <w:szCs w:val="22"/>
        </w:rPr>
        <w:t>s and</w:t>
      </w:r>
      <w:r w:rsidR="00187E3E">
        <w:rPr>
          <w:sz w:val="22"/>
          <w:szCs w:val="22"/>
        </w:rPr>
        <w:t xml:space="preserve"> submit </w:t>
      </w:r>
      <w:r w:rsidR="00261BBD">
        <w:rPr>
          <w:sz w:val="22"/>
          <w:szCs w:val="22"/>
        </w:rPr>
        <w:t xml:space="preserve"> the</w:t>
      </w:r>
      <w:r w:rsidR="00B751C0">
        <w:rPr>
          <w:sz w:val="22"/>
          <w:szCs w:val="22"/>
        </w:rPr>
        <w:t xml:space="preserve"> </w:t>
      </w:r>
      <w:r w:rsidR="00261BBD">
        <w:rPr>
          <w:sz w:val="22"/>
          <w:szCs w:val="22"/>
        </w:rPr>
        <w:t xml:space="preserve"> presentatio</w:t>
      </w:r>
      <w:r w:rsidR="007C7888">
        <w:rPr>
          <w:sz w:val="22"/>
          <w:szCs w:val="22"/>
        </w:rPr>
        <w:t>n</w:t>
      </w:r>
      <w:r w:rsidR="00D45CA1">
        <w:rPr>
          <w:sz w:val="22"/>
          <w:szCs w:val="22"/>
        </w:rPr>
        <w:t>s</w:t>
      </w:r>
      <w:r w:rsidR="007C7888">
        <w:rPr>
          <w:sz w:val="22"/>
          <w:szCs w:val="22"/>
        </w:rPr>
        <w:t xml:space="preserve"> in </w:t>
      </w:r>
      <w:r w:rsidR="00A5479D">
        <w:rPr>
          <w:sz w:val="22"/>
          <w:szCs w:val="22"/>
        </w:rPr>
        <w:t>PPT</w:t>
      </w:r>
      <w:r w:rsidR="006B3124">
        <w:rPr>
          <w:sz w:val="22"/>
          <w:szCs w:val="22"/>
        </w:rPr>
        <w:t xml:space="preserve"> </w:t>
      </w:r>
      <w:r w:rsidR="00621AA5">
        <w:rPr>
          <w:sz w:val="22"/>
          <w:szCs w:val="22"/>
        </w:rPr>
        <w:t xml:space="preserve">or in </w:t>
      </w:r>
      <w:r w:rsidR="00A5479D">
        <w:rPr>
          <w:sz w:val="22"/>
          <w:szCs w:val="22"/>
        </w:rPr>
        <w:t>3d PDF presentation.</w:t>
      </w:r>
      <w:r w:rsidR="00B751C0">
        <w:rPr>
          <w:sz w:val="22"/>
          <w:szCs w:val="22"/>
        </w:rPr>
        <w:t xml:space="preserve"> There after</w:t>
      </w:r>
      <w:r w:rsidR="00187E3E">
        <w:rPr>
          <w:sz w:val="22"/>
          <w:szCs w:val="22"/>
        </w:rPr>
        <w:t xml:space="preserve"> get the approval from client side</w:t>
      </w:r>
      <w:r w:rsidR="00B751C0">
        <w:rPr>
          <w:sz w:val="22"/>
          <w:szCs w:val="22"/>
        </w:rPr>
        <w:t xml:space="preserve"> and</w:t>
      </w:r>
      <w:r w:rsidR="00187E3E">
        <w:rPr>
          <w:sz w:val="22"/>
          <w:szCs w:val="22"/>
        </w:rPr>
        <w:t xml:space="preserve"> will </w:t>
      </w:r>
      <w:r w:rsidR="006C0B83">
        <w:rPr>
          <w:sz w:val="22"/>
          <w:szCs w:val="22"/>
        </w:rPr>
        <w:t xml:space="preserve"> implement </w:t>
      </w:r>
      <w:r w:rsidR="007C7888">
        <w:rPr>
          <w:sz w:val="22"/>
          <w:szCs w:val="22"/>
        </w:rPr>
        <w:t>the</w:t>
      </w:r>
      <w:r w:rsidR="00971C99">
        <w:rPr>
          <w:sz w:val="22"/>
          <w:szCs w:val="22"/>
        </w:rPr>
        <w:t xml:space="preserve"> </w:t>
      </w:r>
      <w:r w:rsidR="00DE6A66">
        <w:rPr>
          <w:sz w:val="22"/>
          <w:szCs w:val="22"/>
        </w:rPr>
        <w:t xml:space="preserve">design </w:t>
      </w:r>
      <w:r w:rsidR="00B751C0">
        <w:rPr>
          <w:sz w:val="22"/>
          <w:szCs w:val="22"/>
        </w:rPr>
        <w:t>to</w:t>
      </w:r>
      <w:r w:rsidR="00187231">
        <w:rPr>
          <w:sz w:val="22"/>
          <w:szCs w:val="22"/>
        </w:rPr>
        <w:t xml:space="preserve"> </w:t>
      </w:r>
      <w:r w:rsidR="00D44755">
        <w:rPr>
          <w:sz w:val="22"/>
          <w:szCs w:val="22"/>
        </w:rPr>
        <w:t>3d model</w:t>
      </w:r>
      <w:r w:rsidR="00B751C0">
        <w:rPr>
          <w:sz w:val="22"/>
          <w:szCs w:val="22"/>
        </w:rPr>
        <w:t>s</w:t>
      </w:r>
      <w:r w:rsidR="00187231">
        <w:rPr>
          <w:sz w:val="22"/>
          <w:szCs w:val="22"/>
        </w:rPr>
        <w:t xml:space="preserve"> with</w:t>
      </w:r>
      <w:r w:rsidR="00B751C0">
        <w:rPr>
          <w:sz w:val="22"/>
          <w:szCs w:val="22"/>
        </w:rPr>
        <w:t xml:space="preserve"> texture part </w:t>
      </w:r>
      <w:r w:rsidR="00187231">
        <w:rPr>
          <w:sz w:val="22"/>
          <w:szCs w:val="22"/>
        </w:rPr>
        <w:t xml:space="preserve"> </w:t>
      </w:r>
      <w:r w:rsidR="002C57ED">
        <w:rPr>
          <w:sz w:val="22"/>
          <w:szCs w:val="22"/>
        </w:rPr>
        <w:t>rendering</w:t>
      </w:r>
      <w:r w:rsidR="00971C99">
        <w:rPr>
          <w:sz w:val="22"/>
          <w:szCs w:val="22"/>
        </w:rPr>
        <w:t xml:space="preserve"> </w:t>
      </w:r>
      <w:r w:rsidR="006C0B83">
        <w:rPr>
          <w:sz w:val="22"/>
          <w:szCs w:val="22"/>
        </w:rPr>
        <w:t>and</w:t>
      </w:r>
      <w:r w:rsidR="00B751C0">
        <w:rPr>
          <w:sz w:val="22"/>
          <w:szCs w:val="22"/>
        </w:rPr>
        <w:t xml:space="preserve"> some basic </w:t>
      </w:r>
      <w:r w:rsidR="006C0B83">
        <w:rPr>
          <w:sz w:val="22"/>
          <w:szCs w:val="22"/>
        </w:rPr>
        <w:t xml:space="preserve"> </w:t>
      </w:r>
      <w:r w:rsidR="00D13EF9">
        <w:rPr>
          <w:sz w:val="22"/>
          <w:szCs w:val="22"/>
        </w:rPr>
        <w:t>animation.</w:t>
      </w:r>
    </w:p>
    <w:p w:rsidR="00187E3E" w:rsidRDefault="00187E3E" w:rsidP="000E7A02">
      <w:pPr>
        <w:pStyle w:val="Subtitle"/>
        <w:jc w:val="left"/>
        <w:rPr>
          <w:b/>
          <w:color w:val="FF0000"/>
          <w:sz w:val="22"/>
          <w:szCs w:val="22"/>
          <w:u w:val="single"/>
        </w:rPr>
      </w:pPr>
    </w:p>
    <w:p w:rsidR="00187E3E" w:rsidRDefault="00187E3E" w:rsidP="000E7A02">
      <w:pPr>
        <w:pStyle w:val="Subtitle"/>
        <w:jc w:val="left"/>
        <w:rPr>
          <w:b/>
          <w:color w:val="FF0000"/>
          <w:sz w:val="22"/>
          <w:szCs w:val="22"/>
          <w:u w:val="single"/>
        </w:rPr>
      </w:pPr>
      <w:r>
        <w:rPr>
          <w:b/>
          <w:color w:val="FF0000"/>
          <w:sz w:val="22"/>
          <w:szCs w:val="22"/>
          <w:u w:val="single"/>
        </w:rPr>
        <w:t>Previous company</w:t>
      </w:r>
    </w:p>
    <w:p w:rsidR="00640132" w:rsidRPr="000E7A02" w:rsidRDefault="00501499" w:rsidP="000E7A02">
      <w:pPr>
        <w:pStyle w:val="Subtitle"/>
        <w:jc w:val="left"/>
        <w:rPr>
          <w:sz w:val="22"/>
          <w:szCs w:val="22"/>
        </w:rPr>
      </w:pPr>
      <w:r w:rsidRPr="000F41D6">
        <w:rPr>
          <w:b/>
          <w:color w:val="FF0000"/>
          <w:sz w:val="22"/>
          <w:szCs w:val="22"/>
          <w:u w:val="single"/>
        </w:rPr>
        <w:t>TGS E-COMMERCE</w:t>
      </w:r>
      <w:r w:rsidR="00971C99">
        <w:rPr>
          <w:b/>
          <w:color w:val="FF0000"/>
          <w:sz w:val="22"/>
          <w:szCs w:val="22"/>
          <w:u w:val="single"/>
        </w:rPr>
        <w:t xml:space="preserve"> </w:t>
      </w:r>
      <w:r w:rsidR="00640132" w:rsidRPr="000F41D6">
        <w:rPr>
          <w:b/>
          <w:sz w:val="20"/>
          <w:szCs w:val="20"/>
          <w:u w:val="single"/>
        </w:rPr>
        <w:t>PvtLtd</w:t>
      </w:r>
      <w:r w:rsidR="00640132" w:rsidRPr="000E7A02">
        <w:rPr>
          <w:sz w:val="22"/>
          <w:szCs w:val="22"/>
        </w:rPr>
        <w:t>, Bangalore.</w:t>
      </w:r>
      <w:r w:rsidR="00F327B6" w:rsidRPr="000E7A02">
        <w:rPr>
          <w:sz w:val="22"/>
          <w:szCs w:val="22"/>
        </w:rPr>
        <w:t xml:space="preserve"> Aprill</w:t>
      </w:r>
      <w:r w:rsidR="00640132" w:rsidRPr="000E7A02">
        <w:rPr>
          <w:sz w:val="22"/>
          <w:szCs w:val="22"/>
        </w:rPr>
        <w:t>2013-to-</w:t>
      </w:r>
      <w:r w:rsidR="00BB563E">
        <w:rPr>
          <w:sz w:val="22"/>
          <w:szCs w:val="22"/>
        </w:rPr>
        <w:t>June</w:t>
      </w:r>
      <w:r w:rsidR="00532C92" w:rsidRPr="000E7A02">
        <w:rPr>
          <w:sz w:val="22"/>
          <w:szCs w:val="22"/>
        </w:rPr>
        <w:t xml:space="preserve"> 2015.</w:t>
      </w:r>
    </w:p>
    <w:p w:rsidR="00640132" w:rsidRPr="000E7A02" w:rsidRDefault="00F327B6" w:rsidP="000E7A02">
      <w:pPr>
        <w:pStyle w:val="Subtitle"/>
        <w:jc w:val="left"/>
        <w:rPr>
          <w:sz w:val="22"/>
          <w:szCs w:val="22"/>
        </w:rPr>
      </w:pPr>
      <w:r w:rsidRPr="000E7A02">
        <w:rPr>
          <w:sz w:val="22"/>
          <w:szCs w:val="22"/>
        </w:rPr>
        <w:t>m</w:t>
      </w:r>
      <w:r w:rsidR="00D2136D">
        <w:rPr>
          <w:sz w:val="22"/>
          <w:szCs w:val="22"/>
        </w:rPr>
        <w:t xml:space="preserve">y Designation </w:t>
      </w:r>
      <w:r w:rsidR="00552271" w:rsidRPr="000E7A02">
        <w:rPr>
          <w:sz w:val="22"/>
          <w:szCs w:val="22"/>
        </w:rPr>
        <w:t>a</w:t>
      </w:r>
      <w:r w:rsidR="00640132" w:rsidRPr="000E7A02">
        <w:rPr>
          <w:sz w:val="22"/>
          <w:szCs w:val="22"/>
        </w:rPr>
        <w:t>s Graph</w:t>
      </w:r>
      <w:r w:rsidR="00FA054B" w:rsidRPr="000E7A02">
        <w:rPr>
          <w:sz w:val="22"/>
          <w:szCs w:val="22"/>
        </w:rPr>
        <w:t xml:space="preserve">ic </w:t>
      </w:r>
      <w:r w:rsidR="00762365" w:rsidRPr="000E7A02">
        <w:rPr>
          <w:sz w:val="22"/>
          <w:szCs w:val="22"/>
        </w:rPr>
        <w:t>Designer</w:t>
      </w:r>
      <w:r w:rsidR="006C0B83">
        <w:rPr>
          <w:sz w:val="22"/>
          <w:szCs w:val="22"/>
        </w:rPr>
        <w:t xml:space="preserve"> I was</w:t>
      </w:r>
      <w:r w:rsidR="008F0443">
        <w:rPr>
          <w:sz w:val="22"/>
          <w:szCs w:val="22"/>
        </w:rPr>
        <w:t xml:space="preserve"> worked</w:t>
      </w:r>
      <w:r w:rsidR="007C7888">
        <w:rPr>
          <w:sz w:val="22"/>
          <w:szCs w:val="22"/>
        </w:rPr>
        <w:t xml:space="preserve"> both</w:t>
      </w:r>
      <w:r w:rsidR="00552271" w:rsidRPr="000E7A02">
        <w:rPr>
          <w:sz w:val="22"/>
          <w:szCs w:val="22"/>
        </w:rPr>
        <w:t xml:space="preserve"> 2d and 3d projects</w:t>
      </w:r>
      <w:r w:rsidR="00762365" w:rsidRPr="000E7A02">
        <w:rPr>
          <w:sz w:val="22"/>
          <w:szCs w:val="22"/>
        </w:rPr>
        <w:t>.</w:t>
      </w:r>
    </w:p>
    <w:p w:rsidR="002D6B4C" w:rsidRPr="000E7A02" w:rsidRDefault="00F327B6" w:rsidP="000E7A02">
      <w:pPr>
        <w:pStyle w:val="Subtitle"/>
        <w:jc w:val="left"/>
        <w:rPr>
          <w:sz w:val="22"/>
          <w:szCs w:val="22"/>
        </w:rPr>
      </w:pPr>
      <w:r w:rsidRPr="000E7A02">
        <w:rPr>
          <w:sz w:val="22"/>
          <w:szCs w:val="22"/>
        </w:rPr>
        <w:t>m</w:t>
      </w:r>
      <w:r w:rsidR="002D6B4C" w:rsidRPr="000E7A02">
        <w:rPr>
          <w:sz w:val="22"/>
          <w:szCs w:val="22"/>
        </w:rPr>
        <w:t xml:space="preserve">y roles and responsibility to Introduce Graphic </w:t>
      </w:r>
      <w:r w:rsidR="00021C6A" w:rsidRPr="000E7A02">
        <w:rPr>
          <w:sz w:val="22"/>
          <w:szCs w:val="22"/>
        </w:rPr>
        <w:t xml:space="preserve">Illustrations for invitations, announcements and </w:t>
      </w:r>
    </w:p>
    <w:p w:rsidR="00BB563E" w:rsidRDefault="003050D3" w:rsidP="000E7A02">
      <w:pPr>
        <w:pStyle w:val="Subtitle"/>
        <w:jc w:val="left"/>
        <w:rPr>
          <w:sz w:val="22"/>
          <w:szCs w:val="22"/>
        </w:rPr>
      </w:pPr>
      <w:r w:rsidRPr="000E7A02">
        <w:rPr>
          <w:sz w:val="22"/>
          <w:szCs w:val="22"/>
        </w:rPr>
        <w:t>d</w:t>
      </w:r>
      <w:r w:rsidR="00021C6A" w:rsidRPr="000E7A02">
        <w:rPr>
          <w:sz w:val="22"/>
          <w:szCs w:val="22"/>
        </w:rPr>
        <w:t>evelop marketing and promotional material.</w:t>
      </w:r>
    </w:p>
    <w:p w:rsidR="00187E3E" w:rsidRDefault="00187E3E" w:rsidP="000E7A02">
      <w:pPr>
        <w:pStyle w:val="Subtitle"/>
        <w:jc w:val="left"/>
        <w:rPr>
          <w:b/>
          <w:color w:val="FF0000"/>
          <w:u w:val="single"/>
        </w:rPr>
      </w:pPr>
    </w:p>
    <w:p w:rsidR="00187E3E" w:rsidRDefault="00187E3E" w:rsidP="000E7A02">
      <w:pPr>
        <w:pStyle w:val="Subtitle"/>
        <w:jc w:val="left"/>
        <w:rPr>
          <w:b/>
          <w:color w:val="FF0000"/>
          <w:u w:val="single"/>
        </w:rPr>
      </w:pPr>
      <w:r>
        <w:rPr>
          <w:b/>
          <w:color w:val="FF0000"/>
          <w:u w:val="single"/>
        </w:rPr>
        <w:t>Previous company</w:t>
      </w:r>
    </w:p>
    <w:p w:rsidR="00C85B37" w:rsidRPr="000E7A02" w:rsidRDefault="003C7D5E" w:rsidP="000E7A02">
      <w:pPr>
        <w:pStyle w:val="Subtitle"/>
        <w:jc w:val="left"/>
        <w:rPr>
          <w:sz w:val="22"/>
          <w:szCs w:val="22"/>
        </w:rPr>
      </w:pPr>
      <w:r w:rsidRPr="000F41D6">
        <w:rPr>
          <w:b/>
          <w:color w:val="FF0000"/>
          <w:u w:val="single"/>
        </w:rPr>
        <w:t>TESCO</w:t>
      </w:r>
      <w:r w:rsidR="006146BC">
        <w:rPr>
          <w:b/>
          <w:sz w:val="22"/>
          <w:szCs w:val="22"/>
          <w:u w:val="single"/>
        </w:rPr>
        <w:t>(</w:t>
      </w:r>
      <w:r w:rsidR="00356AA3" w:rsidRPr="000F41D6">
        <w:rPr>
          <w:b/>
          <w:sz w:val="20"/>
          <w:szCs w:val="20"/>
          <w:u w:val="single"/>
        </w:rPr>
        <w:t>HINDUSTAN SERVICE CENTER</w:t>
      </w:r>
      <w:r w:rsidR="006146BC">
        <w:rPr>
          <w:sz w:val="22"/>
          <w:szCs w:val="22"/>
        </w:rPr>
        <w:t>)</w:t>
      </w:r>
      <w:r w:rsidR="008634D7" w:rsidRPr="000E7A02">
        <w:rPr>
          <w:sz w:val="22"/>
          <w:szCs w:val="22"/>
        </w:rPr>
        <w:t xml:space="preserve">, </w:t>
      </w:r>
      <w:r w:rsidR="00C85B37" w:rsidRPr="000E7A02">
        <w:rPr>
          <w:sz w:val="22"/>
          <w:szCs w:val="22"/>
        </w:rPr>
        <w:t>Bangalore.</w:t>
      </w:r>
      <w:r w:rsidR="00706532" w:rsidRPr="000E7A02">
        <w:rPr>
          <w:sz w:val="22"/>
          <w:szCs w:val="22"/>
        </w:rPr>
        <w:t>October</w:t>
      </w:r>
      <w:r w:rsidR="00AC1CC2" w:rsidRPr="000E7A02">
        <w:rPr>
          <w:sz w:val="22"/>
          <w:szCs w:val="22"/>
        </w:rPr>
        <w:t>2010</w:t>
      </w:r>
      <w:r w:rsidR="006B1DD3" w:rsidRPr="000E7A02">
        <w:rPr>
          <w:sz w:val="22"/>
          <w:szCs w:val="22"/>
        </w:rPr>
        <w:t>-to-</w:t>
      </w:r>
      <w:r w:rsidR="00C024AC" w:rsidRPr="000E7A02">
        <w:rPr>
          <w:sz w:val="22"/>
          <w:szCs w:val="22"/>
        </w:rPr>
        <w:t>March</w:t>
      </w:r>
      <w:r w:rsidR="00C27696" w:rsidRPr="000E7A02">
        <w:rPr>
          <w:sz w:val="22"/>
          <w:szCs w:val="22"/>
        </w:rPr>
        <w:t>2013</w:t>
      </w:r>
      <w:r w:rsidR="009C3C73" w:rsidRPr="000E7A02">
        <w:rPr>
          <w:sz w:val="22"/>
          <w:szCs w:val="22"/>
        </w:rPr>
        <w:t>.</w:t>
      </w:r>
    </w:p>
    <w:p w:rsidR="006B1DD3" w:rsidRPr="000E7A02" w:rsidRDefault="002D3FE1" w:rsidP="000E7A02">
      <w:pPr>
        <w:pStyle w:val="Subtitle"/>
        <w:jc w:val="left"/>
        <w:rPr>
          <w:sz w:val="22"/>
          <w:szCs w:val="22"/>
        </w:rPr>
      </w:pPr>
      <w:r w:rsidRPr="000E7A02">
        <w:rPr>
          <w:sz w:val="22"/>
          <w:szCs w:val="22"/>
        </w:rPr>
        <w:t>A</w:t>
      </w:r>
      <w:r w:rsidR="003C7D5E" w:rsidRPr="000E7A02">
        <w:rPr>
          <w:sz w:val="22"/>
          <w:szCs w:val="22"/>
        </w:rPr>
        <w:t>s</w:t>
      </w:r>
      <w:r>
        <w:rPr>
          <w:sz w:val="22"/>
          <w:szCs w:val="22"/>
        </w:rPr>
        <w:t xml:space="preserve"> </w:t>
      </w:r>
      <w:r w:rsidR="00762365" w:rsidRPr="000E7A02">
        <w:rPr>
          <w:sz w:val="22"/>
          <w:szCs w:val="22"/>
        </w:rPr>
        <w:t>a Design</w:t>
      </w:r>
      <w:r w:rsidR="003C7D5E" w:rsidRPr="000E7A02">
        <w:rPr>
          <w:sz w:val="22"/>
          <w:szCs w:val="22"/>
        </w:rPr>
        <w:t xml:space="preserve"> Associate for Retail </w:t>
      </w:r>
      <w:r w:rsidR="00CC0192" w:rsidRPr="000E7A02">
        <w:rPr>
          <w:sz w:val="22"/>
          <w:szCs w:val="22"/>
        </w:rPr>
        <w:t>p</w:t>
      </w:r>
      <w:r w:rsidR="00762365" w:rsidRPr="000E7A02">
        <w:rPr>
          <w:sz w:val="22"/>
          <w:szCs w:val="22"/>
        </w:rPr>
        <w:t>lanning</w:t>
      </w:r>
      <w:r w:rsidR="003C7D5E" w:rsidRPr="000E7A02">
        <w:rPr>
          <w:sz w:val="22"/>
          <w:szCs w:val="22"/>
        </w:rPr>
        <w:t xml:space="preserve"> Asia</w:t>
      </w:r>
      <w:r w:rsidR="008634D7" w:rsidRPr="000E7A02">
        <w:rPr>
          <w:sz w:val="22"/>
          <w:szCs w:val="22"/>
        </w:rPr>
        <w:t>.</w:t>
      </w:r>
    </w:p>
    <w:p w:rsidR="00706532" w:rsidRPr="000E7A02" w:rsidRDefault="00976C45" w:rsidP="000E7A02">
      <w:pPr>
        <w:pStyle w:val="Subtitle"/>
        <w:jc w:val="left"/>
        <w:rPr>
          <w:sz w:val="22"/>
          <w:szCs w:val="22"/>
        </w:rPr>
      </w:pPr>
      <w:r w:rsidRPr="000E7A02">
        <w:rPr>
          <w:sz w:val="22"/>
          <w:szCs w:val="22"/>
        </w:rPr>
        <w:t>Tesco PLC is a British multinational grocery and general merchandise retailer headquartered in Cheshunt, Hertfo</w:t>
      </w:r>
      <w:r w:rsidR="00343D88" w:rsidRPr="000E7A02">
        <w:rPr>
          <w:sz w:val="22"/>
          <w:szCs w:val="22"/>
        </w:rPr>
        <w:t xml:space="preserve">rdshire, England, </w:t>
      </w:r>
      <w:r w:rsidR="006C0B83">
        <w:rPr>
          <w:sz w:val="22"/>
          <w:szCs w:val="22"/>
        </w:rPr>
        <w:t xml:space="preserve">we support </w:t>
      </w:r>
      <w:r w:rsidR="00343D88" w:rsidRPr="000E7A02">
        <w:rPr>
          <w:sz w:val="22"/>
          <w:szCs w:val="22"/>
        </w:rPr>
        <w:t>UK</w:t>
      </w:r>
      <w:r w:rsidR="00706532" w:rsidRPr="000E7A02">
        <w:rPr>
          <w:sz w:val="22"/>
          <w:szCs w:val="22"/>
        </w:rPr>
        <w:t xml:space="preserve">. </w:t>
      </w:r>
      <w:r w:rsidR="006C0B83">
        <w:rPr>
          <w:sz w:val="22"/>
          <w:szCs w:val="22"/>
        </w:rPr>
        <w:t xml:space="preserve">here I was done my work with retail team to create stall designing and mall </w:t>
      </w:r>
      <w:r w:rsidRPr="000E7A02">
        <w:rPr>
          <w:sz w:val="22"/>
          <w:szCs w:val="22"/>
        </w:rPr>
        <w:t xml:space="preserve"> designing li</w:t>
      </w:r>
      <w:r w:rsidR="008F0443">
        <w:rPr>
          <w:sz w:val="22"/>
          <w:szCs w:val="22"/>
        </w:rPr>
        <w:t>ke star bazaar, super store, my contribution to</w:t>
      </w:r>
      <w:r w:rsidR="006C0B83">
        <w:rPr>
          <w:sz w:val="22"/>
          <w:szCs w:val="22"/>
        </w:rPr>
        <w:t xml:space="preserve"> designed the layout of interior</w:t>
      </w:r>
      <w:r w:rsidRPr="000E7A02">
        <w:rPr>
          <w:sz w:val="22"/>
          <w:szCs w:val="22"/>
        </w:rPr>
        <w:t xml:space="preserve"> mall area and </w:t>
      </w:r>
      <w:r w:rsidR="006C0B83">
        <w:rPr>
          <w:sz w:val="22"/>
          <w:szCs w:val="22"/>
        </w:rPr>
        <w:t xml:space="preserve">side </w:t>
      </w:r>
      <w:r w:rsidRPr="000E7A02">
        <w:rPr>
          <w:sz w:val="22"/>
          <w:szCs w:val="22"/>
        </w:rPr>
        <w:t>elevations  of the mall and implement with 2d and 3d designing.</w:t>
      </w:r>
    </w:p>
    <w:p w:rsidR="008634D7" w:rsidRPr="000E7A02" w:rsidRDefault="003F07EC" w:rsidP="000E7A02">
      <w:pPr>
        <w:pStyle w:val="Subtitle"/>
        <w:jc w:val="left"/>
        <w:rPr>
          <w:sz w:val="22"/>
          <w:szCs w:val="22"/>
        </w:rPr>
      </w:pPr>
      <w:r>
        <w:rPr>
          <w:sz w:val="22"/>
          <w:szCs w:val="22"/>
        </w:rPr>
        <w:t xml:space="preserve"> Kindly</w:t>
      </w:r>
      <w:r w:rsidR="002D3FE1">
        <w:rPr>
          <w:sz w:val="22"/>
          <w:szCs w:val="22"/>
        </w:rPr>
        <w:t xml:space="preserve"> </w:t>
      </w:r>
      <w:r>
        <w:rPr>
          <w:sz w:val="22"/>
          <w:szCs w:val="22"/>
        </w:rPr>
        <w:t>go through</w:t>
      </w:r>
      <w:r w:rsidR="00762365" w:rsidRPr="000E7A02">
        <w:rPr>
          <w:sz w:val="22"/>
          <w:szCs w:val="22"/>
        </w:rPr>
        <w:t xml:space="preserve"> the next section</w:t>
      </w:r>
      <w:r w:rsidR="006C0B83">
        <w:rPr>
          <w:sz w:val="22"/>
          <w:szCs w:val="22"/>
        </w:rPr>
        <w:t xml:space="preserve"> there</w:t>
      </w:r>
      <w:r>
        <w:rPr>
          <w:sz w:val="22"/>
          <w:szCs w:val="22"/>
        </w:rPr>
        <w:t xml:space="preserve"> highlighted</w:t>
      </w:r>
      <w:r w:rsidR="00971C99">
        <w:rPr>
          <w:sz w:val="22"/>
          <w:szCs w:val="22"/>
        </w:rPr>
        <w:t xml:space="preserve"> </w:t>
      </w:r>
      <w:r w:rsidR="00762365" w:rsidRPr="000E7A02">
        <w:rPr>
          <w:sz w:val="22"/>
          <w:szCs w:val="22"/>
        </w:rPr>
        <w:t>some of the</w:t>
      </w:r>
      <w:r>
        <w:rPr>
          <w:sz w:val="22"/>
          <w:szCs w:val="22"/>
        </w:rPr>
        <w:t xml:space="preserve"> projects I have done</w:t>
      </w:r>
      <w:r w:rsidR="00072124" w:rsidRPr="000E7A02">
        <w:rPr>
          <w:sz w:val="22"/>
          <w:szCs w:val="22"/>
        </w:rPr>
        <w:t>,</w:t>
      </w:r>
    </w:p>
    <w:p w:rsidR="00A436B3" w:rsidRDefault="00B40E48" w:rsidP="000E7A02">
      <w:pPr>
        <w:pStyle w:val="Subtitle"/>
        <w:jc w:val="left"/>
        <w:rPr>
          <w:b/>
          <w:bCs/>
          <w:color w:val="E36C0A"/>
          <w:sz w:val="22"/>
          <w:szCs w:val="22"/>
        </w:rPr>
      </w:pPr>
      <w:r w:rsidRPr="000E7A02">
        <w:rPr>
          <w:b/>
          <w:bCs/>
          <w:color w:val="9F4A00"/>
          <w:sz w:val="22"/>
          <w:szCs w:val="22"/>
          <w:u w:val="single"/>
        </w:rPr>
        <w:t>CREATIVE</w:t>
      </w:r>
      <w:r w:rsidRPr="000E7A02">
        <w:rPr>
          <w:b/>
          <w:color w:val="E36C0A"/>
          <w:sz w:val="22"/>
          <w:szCs w:val="22"/>
          <w:u w:val="single"/>
        </w:rPr>
        <w:t>SKILLS</w:t>
      </w:r>
      <w:r w:rsidR="00A436B3">
        <w:rPr>
          <w:b/>
          <w:color w:val="E36C0A"/>
          <w:sz w:val="22"/>
          <w:szCs w:val="22"/>
          <w:u w:val="single"/>
        </w:rPr>
        <w:t xml:space="preserve"> :-</w:t>
      </w:r>
      <w:r w:rsidR="00A436B3" w:rsidRPr="00A436B3">
        <w:rPr>
          <w:b/>
          <w:bCs/>
          <w:sz w:val="22"/>
          <w:szCs w:val="22"/>
        </w:rPr>
        <w:t>Graphic Design and 3d visualization</w:t>
      </w:r>
    </w:p>
    <w:p w:rsidR="006146BC" w:rsidRDefault="002D3FE1" w:rsidP="006146BC">
      <w:pPr>
        <w:pStyle w:val="Subtitle"/>
        <w:jc w:val="left"/>
      </w:pPr>
      <w:r>
        <w:rPr>
          <w:b/>
          <w:noProof/>
          <w:color w:val="D9D9D9"/>
          <w:u w:val="single"/>
        </w:rPr>
        <w:drawing>
          <wp:inline distT="0" distB="0" distL="0" distR="0">
            <wp:extent cx="438150" cy="438150"/>
            <wp:effectExtent l="19050" t="0" r="0" b="0"/>
            <wp:docPr id="4" name="Picture 4" descr="j0205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05466"/>
                    <pic:cNvPicPr>
                      <a:picLocks noChangeAspect="1" noChangeArrowheads="1"/>
                    </pic:cNvPicPr>
                  </pic:nvPicPr>
                  <pic:blipFill>
                    <a:blip r:embed="rId12"/>
                    <a:srcRect/>
                    <a:stretch>
                      <a:fillRect/>
                    </a:stretch>
                  </pic:blipFill>
                  <pic:spPr bwMode="auto">
                    <a:xfrm>
                      <a:off x="0" y="0"/>
                      <a:ext cx="438150" cy="438150"/>
                    </a:xfrm>
                    <a:prstGeom prst="rect">
                      <a:avLst/>
                    </a:prstGeom>
                    <a:noFill/>
                    <a:ln w="9525">
                      <a:noFill/>
                      <a:miter lim="800000"/>
                      <a:headEnd/>
                      <a:tailEnd/>
                    </a:ln>
                  </pic:spPr>
                </pic:pic>
              </a:graphicData>
            </a:graphic>
          </wp:inline>
        </w:drawing>
      </w:r>
      <w:r w:rsidR="009D491A" w:rsidRPr="000F41D6">
        <w:rPr>
          <w:b/>
          <w:bCs/>
          <w:color w:val="C00000"/>
          <w:u w:val="single"/>
        </w:rPr>
        <w:t>SHOWREEL</w:t>
      </w:r>
      <w:r w:rsidR="009D491A" w:rsidRPr="000F41D6">
        <w:rPr>
          <w:b/>
          <w:color w:val="E36C0A"/>
          <w:u w:val="single"/>
        </w:rPr>
        <w:t>PORTFOLIO</w:t>
      </w:r>
      <w:r w:rsidR="000F41D6">
        <w:rPr>
          <w:color w:val="E36C0A"/>
        </w:rPr>
        <w:t xml:space="preserve"> :---</w:t>
      </w:r>
      <w:r w:rsidR="003F07EC">
        <w:t>Kindly visit</w:t>
      </w:r>
      <w:r w:rsidR="001E28B8" w:rsidRPr="000E7A02">
        <w:t xml:space="preserve"> my portfolio URL link</w:t>
      </w:r>
      <w:r w:rsidR="00E67A6F" w:rsidRPr="0062375F">
        <w:rPr>
          <w:rStyle w:val="SubtitleChar"/>
          <w:color w:val="FF0000"/>
          <w:sz w:val="22"/>
          <w:szCs w:val="22"/>
          <w:u w:val="single"/>
        </w:rPr>
        <w:t>https://www.youtube.com/channel/UCs87M7_9pYxxBDajbuu0RrA?view_as=subscriber</w:t>
      </w:r>
      <w:r w:rsidR="009D491A" w:rsidRPr="000E7A02">
        <w:t xml:space="preserve">view a full </w:t>
      </w:r>
      <w:r w:rsidR="00762365" w:rsidRPr="000E7A02">
        <w:t>Portfolioof my work</w:t>
      </w:r>
      <w:r w:rsidR="003F07EC">
        <w:t xml:space="preserve">. In </w:t>
      </w:r>
      <w:r w:rsidR="00770523">
        <w:t>theiruploaded</w:t>
      </w:r>
      <w:r w:rsidR="00A94615">
        <w:t>all my</w:t>
      </w:r>
      <w:r w:rsidR="00762365" w:rsidRPr="000E7A02">
        <w:t xml:space="preserve"> 3D</w:t>
      </w:r>
      <w:r w:rsidR="00640132" w:rsidRPr="000E7A02">
        <w:t xml:space="preserve">, 2D </w:t>
      </w:r>
      <w:r w:rsidR="00762365" w:rsidRPr="000E7A02">
        <w:t>and graphics</w:t>
      </w:r>
      <w:r w:rsidR="009D491A" w:rsidRPr="000E7A02">
        <w:t xml:space="preserve"> work.</w:t>
      </w:r>
    </w:p>
    <w:p w:rsidR="002D3FE1" w:rsidRPr="00A436B3" w:rsidRDefault="002D3FE1" w:rsidP="002D3FE1">
      <w:pPr>
        <w:pStyle w:val="Subtitle"/>
        <w:jc w:val="left"/>
        <w:rPr>
          <w:b/>
          <w:bCs/>
          <w:color w:val="E36C0A"/>
          <w:sz w:val="22"/>
          <w:szCs w:val="22"/>
        </w:rPr>
      </w:pPr>
      <w:r w:rsidRPr="000E7A02">
        <w:rPr>
          <w:b/>
          <w:bCs/>
          <w:color w:val="9F4A00"/>
          <w:sz w:val="22"/>
          <w:szCs w:val="22"/>
          <w:u w:val="single"/>
        </w:rPr>
        <w:lastRenderedPageBreak/>
        <w:t xml:space="preserve">SOFTWARES </w:t>
      </w:r>
      <w:r w:rsidRPr="000E7A02">
        <w:rPr>
          <w:b/>
          <w:color w:val="E36C0A"/>
          <w:sz w:val="22"/>
          <w:szCs w:val="22"/>
          <w:u w:val="single"/>
        </w:rPr>
        <w:t>USED</w:t>
      </w:r>
      <w:r>
        <w:rPr>
          <w:b/>
          <w:sz w:val="22"/>
          <w:szCs w:val="22"/>
        </w:rPr>
        <w:t xml:space="preserve"> :- </w:t>
      </w:r>
    </w:p>
    <w:p w:rsidR="002D3FE1" w:rsidRDefault="002D3FE1" w:rsidP="002D3FE1">
      <w:pPr>
        <w:pStyle w:val="Subtitle"/>
        <w:jc w:val="left"/>
        <w:rPr>
          <w:b/>
          <w:sz w:val="22"/>
          <w:szCs w:val="22"/>
        </w:rPr>
      </w:pPr>
      <w:r>
        <w:rPr>
          <w:b/>
          <w:sz w:val="22"/>
          <w:szCs w:val="22"/>
        </w:rPr>
        <w:t xml:space="preserve">2D  Design  </w:t>
      </w:r>
      <w:r w:rsidRPr="00004919">
        <w:rPr>
          <w:b/>
          <w:color w:val="E36C0A"/>
          <w:sz w:val="22"/>
          <w:szCs w:val="22"/>
        </w:rPr>
        <w:t>ADOBE</w:t>
      </w:r>
      <w:r>
        <w:rPr>
          <w:b/>
          <w:color w:val="E36C0A"/>
          <w:sz w:val="22"/>
          <w:szCs w:val="22"/>
        </w:rPr>
        <w:t xml:space="preserve">MASTER </w:t>
      </w:r>
      <w:r w:rsidRPr="00AC778B">
        <w:rPr>
          <w:b/>
          <w:sz w:val="22"/>
          <w:szCs w:val="22"/>
        </w:rPr>
        <w:t>Photoshop</w:t>
      </w:r>
      <w:r>
        <w:rPr>
          <w:b/>
          <w:sz w:val="22"/>
          <w:szCs w:val="22"/>
        </w:rPr>
        <w:t xml:space="preserve">, </w:t>
      </w:r>
      <w:r w:rsidRPr="00AC778B">
        <w:rPr>
          <w:b/>
          <w:sz w:val="22"/>
          <w:szCs w:val="22"/>
        </w:rPr>
        <w:t>Illustrator</w:t>
      </w:r>
      <w:r>
        <w:rPr>
          <w:b/>
          <w:sz w:val="22"/>
          <w:szCs w:val="22"/>
        </w:rPr>
        <w:t xml:space="preserve">,  After Effects, </w:t>
      </w:r>
      <w:r w:rsidRPr="00AC778B">
        <w:rPr>
          <w:b/>
          <w:sz w:val="22"/>
          <w:szCs w:val="22"/>
        </w:rPr>
        <w:t>Corel Draw</w:t>
      </w:r>
      <w:r>
        <w:rPr>
          <w:b/>
          <w:sz w:val="22"/>
          <w:szCs w:val="22"/>
        </w:rPr>
        <w:t xml:space="preserve"> and premiere  pro,</w:t>
      </w:r>
    </w:p>
    <w:p w:rsidR="002D3FE1" w:rsidRDefault="002D3FE1" w:rsidP="002D3FE1">
      <w:pPr>
        <w:pStyle w:val="Subtitle"/>
        <w:jc w:val="left"/>
        <w:rPr>
          <w:b/>
          <w:sz w:val="22"/>
          <w:szCs w:val="22"/>
        </w:rPr>
      </w:pPr>
      <w:r w:rsidRPr="00187E3E">
        <w:rPr>
          <w:b/>
          <w:color w:val="FF0000"/>
          <w:sz w:val="22"/>
          <w:szCs w:val="22"/>
        </w:rPr>
        <w:t>3D Design</w:t>
      </w:r>
      <w:r>
        <w:rPr>
          <w:b/>
          <w:sz w:val="22"/>
          <w:szCs w:val="22"/>
        </w:rPr>
        <w:t xml:space="preserve"> </w:t>
      </w:r>
      <w:r>
        <w:rPr>
          <w:b/>
          <w:color w:val="000000"/>
          <w:sz w:val="22"/>
          <w:szCs w:val="22"/>
        </w:rPr>
        <w:t>: (Autodesk</w:t>
      </w:r>
      <w:r w:rsidRPr="00187E3E">
        <w:rPr>
          <w:b/>
          <w:color w:val="000000"/>
          <w:sz w:val="22"/>
          <w:szCs w:val="22"/>
        </w:rPr>
        <w:t xml:space="preserve">  3Ds max, Auto Cad</w:t>
      </w:r>
      <w:r>
        <w:rPr>
          <w:b/>
          <w:color w:val="000000"/>
          <w:sz w:val="22"/>
          <w:szCs w:val="22"/>
        </w:rPr>
        <w:t xml:space="preserve"> and </w:t>
      </w:r>
      <w:r w:rsidRPr="00187E3E">
        <w:rPr>
          <w:b/>
          <w:color w:val="000000"/>
          <w:sz w:val="22"/>
          <w:szCs w:val="22"/>
        </w:rPr>
        <w:t xml:space="preserve"> Maya)</w:t>
      </w:r>
      <w:r>
        <w:rPr>
          <w:b/>
          <w:sz w:val="22"/>
          <w:szCs w:val="22"/>
        </w:rPr>
        <w:t xml:space="preserve"> </w:t>
      </w:r>
      <w:r w:rsidRPr="00AC778B">
        <w:rPr>
          <w:b/>
        </w:rPr>
        <w:t>Rhino</w:t>
      </w:r>
      <w:r>
        <w:rPr>
          <w:b/>
        </w:rPr>
        <w:t xml:space="preserve"> 7, </w:t>
      </w:r>
      <w:r w:rsidRPr="00AC778B">
        <w:rPr>
          <w:b/>
        </w:rPr>
        <w:t>Revit</w:t>
      </w:r>
      <w:r>
        <w:rPr>
          <w:b/>
        </w:rPr>
        <w:t>, Deep Exploration, Uv layout and Solid work</w:t>
      </w:r>
    </w:p>
    <w:p w:rsidR="002D3FE1" w:rsidRPr="002D3FE1" w:rsidRDefault="002D3FE1" w:rsidP="002D3FE1"/>
    <w:p w:rsidR="006011C0" w:rsidRDefault="002D3FE1" w:rsidP="006146BC">
      <w:pPr>
        <w:pStyle w:val="Subtitle"/>
        <w:jc w:val="left"/>
        <w:rPr>
          <w:color w:val="C00000"/>
          <w:sz w:val="22"/>
          <w:szCs w:val="22"/>
        </w:rPr>
      </w:pPr>
      <w:r>
        <w:rPr>
          <w:noProof/>
          <w:color w:val="FFAF79"/>
          <w:sz w:val="22"/>
          <w:szCs w:val="22"/>
        </w:rPr>
        <w:drawing>
          <wp:inline distT="0" distB="0" distL="0" distR="0">
            <wp:extent cx="504825" cy="561975"/>
            <wp:effectExtent l="19050" t="0" r="9525" b="0"/>
            <wp:docPr id="5" name="Picture 5" descr="j029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291984"/>
                    <pic:cNvPicPr>
                      <a:picLocks noChangeAspect="1" noChangeArrowheads="1"/>
                    </pic:cNvPicPr>
                  </pic:nvPicPr>
                  <pic:blipFill>
                    <a:blip r:embed="rId13"/>
                    <a:srcRect/>
                    <a:stretch>
                      <a:fillRect/>
                    </a:stretch>
                  </pic:blipFill>
                  <pic:spPr bwMode="auto">
                    <a:xfrm>
                      <a:off x="0" y="0"/>
                      <a:ext cx="504825" cy="561975"/>
                    </a:xfrm>
                    <a:prstGeom prst="rect">
                      <a:avLst/>
                    </a:prstGeom>
                    <a:noFill/>
                    <a:ln w="9525">
                      <a:noFill/>
                      <a:miter lim="800000"/>
                      <a:headEnd/>
                      <a:tailEnd/>
                    </a:ln>
                  </pic:spPr>
                </pic:pic>
              </a:graphicData>
            </a:graphic>
          </wp:inline>
        </w:drawing>
      </w:r>
      <w:r w:rsidR="00BB0DA0" w:rsidRPr="001B3F33">
        <w:rPr>
          <w:b/>
          <w:bCs/>
          <w:color w:val="C00000"/>
          <w:sz w:val="22"/>
          <w:szCs w:val="22"/>
          <w:u w:val="single"/>
        </w:rPr>
        <w:t>PROJECTS</w:t>
      </w:r>
      <w:r w:rsidR="00BB0DA0" w:rsidRPr="001B3F33">
        <w:rPr>
          <w:b/>
          <w:color w:val="E36C0A"/>
          <w:sz w:val="22"/>
          <w:szCs w:val="22"/>
          <w:u w:val="single"/>
        </w:rPr>
        <w:t>WORKED</w:t>
      </w:r>
      <w:r w:rsidR="001B3F33">
        <w:rPr>
          <w:color w:val="C00000"/>
          <w:sz w:val="22"/>
          <w:szCs w:val="22"/>
        </w:rPr>
        <w:t>:---</w:t>
      </w:r>
    </w:p>
    <w:p w:rsidR="006863A4" w:rsidRDefault="006863A4" w:rsidP="006863A4"/>
    <w:p w:rsidR="006863A4" w:rsidRDefault="006863A4" w:rsidP="006863A4">
      <w:pPr>
        <w:rPr>
          <w:sz w:val="22"/>
          <w:szCs w:val="22"/>
        </w:rPr>
      </w:pPr>
      <w:r>
        <w:t xml:space="preserve">Current Company </w:t>
      </w:r>
      <w:r w:rsidRPr="006863A4">
        <w:rPr>
          <w:b/>
          <w:sz w:val="22"/>
          <w:szCs w:val="22"/>
        </w:rPr>
        <w:t>STANDEX</w:t>
      </w:r>
      <w:r>
        <w:rPr>
          <w:b/>
          <w:sz w:val="22"/>
          <w:szCs w:val="22"/>
        </w:rPr>
        <w:t xml:space="preserve"> </w:t>
      </w:r>
      <w:r w:rsidRPr="006863A4">
        <w:rPr>
          <w:sz w:val="22"/>
          <w:szCs w:val="22"/>
        </w:rPr>
        <w:t xml:space="preserve">I have done here more than 50 projects </w:t>
      </w:r>
      <w:r>
        <w:rPr>
          <w:sz w:val="22"/>
          <w:szCs w:val="22"/>
        </w:rPr>
        <w:t>currently having 9 projects in hand to implement in 2d and 3d designing with render tec</w:t>
      </w:r>
      <w:r w:rsidR="002D3FE1">
        <w:rPr>
          <w:sz w:val="22"/>
          <w:szCs w:val="22"/>
        </w:rPr>
        <w:t>h. our major client are TATA,</w:t>
      </w:r>
      <w:r>
        <w:rPr>
          <w:sz w:val="22"/>
          <w:szCs w:val="22"/>
        </w:rPr>
        <w:t xml:space="preserve"> MAHI</w:t>
      </w:r>
      <w:r w:rsidR="002D3FE1">
        <w:rPr>
          <w:sz w:val="22"/>
          <w:szCs w:val="22"/>
        </w:rPr>
        <w:t>NDRA,BAJAJ,</w:t>
      </w:r>
      <w:r>
        <w:rPr>
          <w:sz w:val="22"/>
          <w:szCs w:val="22"/>
        </w:rPr>
        <w:t xml:space="preserve"> TVS and OLA.</w:t>
      </w:r>
    </w:p>
    <w:p w:rsidR="006863A4" w:rsidRPr="006863A4" w:rsidRDefault="006863A4" w:rsidP="006863A4">
      <w:pPr>
        <w:rPr>
          <w:sz w:val="22"/>
          <w:szCs w:val="22"/>
        </w:rPr>
      </w:pPr>
    </w:p>
    <w:p w:rsidR="001B3F33" w:rsidRDefault="006011C0" w:rsidP="001B3F33">
      <w:pPr>
        <w:pStyle w:val="Subtitle"/>
        <w:jc w:val="left"/>
        <w:rPr>
          <w:sz w:val="22"/>
          <w:szCs w:val="22"/>
        </w:rPr>
      </w:pPr>
      <w:r w:rsidRPr="006146BC">
        <w:rPr>
          <w:b/>
          <w:sz w:val="22"/>
          <w:szCs w:val="22"/>
          <w:u w:val="single"/>
        </w:rPr>
        <w:t>TGS ECOM</w:t>
      </w:r>
      <w:r w:rsidRPr="000E7A02">
        <w:rPr>
          <w:sz w:val="22"/>
          <w:szCs w:val="22"/>
        </w:rPr>
        <w:t xml:space="preserve"> is a ecommerce portal in this portal we have a various depart</w:t>
      </w:r>
      <w:r w:rsidR="001B3F33">
        <w:rPr>
          <w:sz w:val="22"/>
          <w:szCs w:val="22"/>
        </w:rPr>
        <w:t xml:space="preserve">ments, in this TGS  we have TGS </w:t>
      </w:r>
    </w:p>
    <w:p w:rsidR="00BE2A40" w:rsidRPr="000E7A02" w:rsidRDefault="006011C0" w:rsidP="001B3F33">
      <w:pPr>
        <w:pStyle w:val="Subtitle"/>
        <w:jc w:val="left"/>
        <w:rPr>
          <w:sz w:val="22"/>
          <w:szCs w:val="22"/>
        </w:rPr>
      </w:pPr>
      <w:r w:rsidRPr="000E7A02">
        <w:rPr>
          <w:sz w:val="22"/>
          <w:szCs w:val="22"/>
        </w:rPr>
        <w:t>PROPERTY,TGS WATER,TGSMONEY,TGS RAINWATER  HARWESTIN</w:t>
      </w:r>
      <w:r w:rsidR="001B3F33">
        <w:rPr>
          <w:sz w:val="22"/>
          <w:szCs w:val="22"/>
        </w:rPr>
        <w:t xml:space="preserve">G and TGS HOMELOAN this are our </w:t>
      </w:r>
      <w:r w:rsidRPr="000E7A02">
        <w:rPr>
          <w:sz w:val="22"/>
          <w:szCs w:val="22"/>
        </w:rPr>
        <w:t xml:space="preserve">departments.  </w:t>
      </w:r>
    </w:p>
    <w:p w:rsidR="006863A4" w:rsidRDefault="006863A4" w:rsidP="001B3F33">
      <w:pPr>
        <w:pStyle w:val="Subtitle"/>
        <w:jc w:val="left"/>
        <w:rPr>
          <w:b/>
          <w:bCs/>
          <w:sz w:val="22"/>
          <w:szCs w:val="22"/>
          <w:u w:val="single"/>
        </w:rPr>
      </w:pPr>
    </w:p>
    <w:p w:rsidR="000C0443" w:rsidRPr="000E7A02" w:rsidRDefault="000C0443" w:rsidP="001B3F33">
      <w:pPr>
        <w:pStyle w:val="Subtitle"/>
        <w:jc w:val="left"/>
        <w:rPr>
          <w:bCs/>
          <w:sz w:val="22"/>
          <w:szCs w:val="22"/>
        </w:rPr>
      </w:pPr>
      <w:r w:rsidRPr="006146BC">
        <w:rPr>
          <w:b/>
          <w:bCs/>
          <w:sz w:val="22"/>
          <w:szCs w:val="22"/>
          <w:u w:val="single"/>
        </w:rPr>
        <w:t>TGS PROPERTY</w:t>
      </w:r>
      <w:r w:rsidRPr="000E7A02">
        <w:rPr>
          <w:bCs/>
          <w:sz w:val="22"/>
          <w:szCs w:val="22"/>
        </w:rPr>
        <w:t xml:space="preserve"> :-</w:t>
      </w:r>
      <w:r w:rsidR="006011C0" w:rsidRPr="000E7A02">
        <w:rPr>
          <w:bCs/>
          <w:sz w:val="22"/>
          <w:szCs w:val="22"/>
        </w:rPr>
        <w:t xml:space="preserve"> this department we have</w:t>
      </w:r>
      <w:r w:rsidR="00770523">
        <w:rPr>
          <w:bCs/>
          <w:sz w:val="22"/>
          <w:szCs w:val="22"/>
        </w:rPr>
        <w:t xml:space="preserve"> done</w:t>
      </w:r>
      <w:r w:rsidR="006011C0" w:rsidRPr="000E7A02">
        <w:rPr>
          <w:bCs/>
          <w:sz w:val="22"/>
          <w:szCs w:val="22"/>
        </w:rPr>
        <w:t xml:space="preserve"> more than 50 projects</w:t>
      </w:r>
      <w:r w:rsidR="00770523">
        <w:rPr>
          <w:bCs/>
          <w:sz w:val="22"/>
          <w:szCs w:val="22"/>
        </w:rPr>
        <w:t xml:space="preserve"> all over the Bangalore,</w:t>
      </w:r>
      <w:r w:rsidR="006011C0" w:rsidRPr="000E7A02">
        <w:rPr>
          <w:bCs/>
          <w:sz w:val="22"/>
          <w:szCs w:val="22"/>
        </w:rPr>
        <w:t xml:space="preserve"> the venture planning, designing the Layout</w:t>
      </w:r>
      <w:r w:rsidR="0069497B" w:rsidRPr="000E7A02">
        <w:rPr>
          <w:bCs/>
          <w:sz w:val="22"/>
          <w:szCs w:val="22"/>
        </w:rPr>
        <w:t>, build the project and give the promotional add</w:t>
      </w:r>
      <w:r w:rsidR="00770523">
        <w:rPr>
          <w:bCs/>
          <w:sz w:val="22"/>
          <w:szCs w:val="22"/>
        </w:rPr>
        <w:t>s</w:t>
      </w:r>
      <w:r w:rsidR="0069497B" w:rsidRPr="000E7A02">
        <w:rPr>
          <w:bCs/>
          <w:sz w:val="22"/>
          <w:szCs w:val="22"/>
        </w:rPr>
        <w:t xml:space="preserve"> for sale.</w:t>
      </w:r>
      <w:r w:rsidR="0027186C">
        <w:rPr>
          <w:bCs/>
          <w:sz w:val="22"/>
          <w:szCs w:val="22"/>
        </w:rPr>
        <w:t xml:space="preserve"> </w:t>
      </w:r>
      <w:r w:rsidR="00770523">
        <w:rPr>
          <w:bCs/>
          <w:sz w:val="22"/>
          <w:szCs w:val="22"/>
        </w:rPr>
        <w:t>For this promotion we done add for the first time I saw my work</w:t>
      </w:r>
      <w:r w:rsidRPr="000E7A02">
        <w:rPr>
          <w:bCs/>
          <w:sz w:val="22"/>
          <w:szCs w:val="22"/>
        </w:rPr>
        <w:t xml:space="preserve"> in</w:t>
      </w:r>
      <w:r w:rsidR="0027186C">
        <w:rPr>
          <w:bCs/>
          <w:sz w:val="22"/>
          <w:szCs w:val="22"/>
        </w:rPr>
        <w:t xml:space="preserve"> </w:t>
      </w:r>
      <w:r w:rsidRPr="000E7A02">
        <w:rPr>
          <w:bCs/>
          <w:sz w:val="22"/>
          <w:szCs w:val="22"/>
        </w:rPr>
        <w:t>channel</w:t>
      </w:r>
      <w:r w:rsidR="00770523">
        <w:rPr>
          <w:bCs/>
          <w:sz w:val="22"/>
          <w:szCs w:val="22"/>
        </w:rPr>
        <w:t xml:space="preserve"> 9</w:t>
      </w:r>
      <w:r w:rsidRPr="000E7A02">
        <w:rPr>
          <w:bCs/>
          <w:sz w:val="22"/>
          <w:szCs w:val="22"/>
        </w:rPr>
        <w:t xml:space="preserve"> and Live Cricket </w:t>
      </w:r>
      <w:r w:rsidR="00762365" w:rsidRPr="000E7A02">
        <w:rPr>
          <w:bCs/>
          <w:sz w:val="22"/>
          <w:szCs w:val="22"/>
        </w:rPr>
        <w:t>match</w:t>
      </w:r>
      <w:r w:rsidRPr="000E7A02">
        <w:rPr>
          <w:bCs/>
          <w:sz w:val="22"/>
          <w:szCs w:val="22"/>
        </w:rPr>
        <w:t xml:space="preserve"> in TEN SPROTS.</w:t>
      </w:r>
    </w:p>
    <w:p w:rsidR="000C0443" w:rsidRPr="000E7A02" w:rsidRDefault="00770523" w:rsidP="001B3F33">
      <w:pPr>
        <w:pStyle w:val="Subtitle"/>
        <w:jc w:val="left"/>
        <w:rPr>
          <w:bCs/>
          <w:sz w:val="22"/>
          <w:szCs w:val="22"/>
        </w:rPr>
      </w:pPr>
      <w:r>
        <w:rPr>
          <w:bCs/>
          <w:sz w:val="22"/>
          <w:szCs w:val="22"/>
        </w:rPr>
        <w:t xml:space="preserve">We support other portal things like </w:t>
      </w:r>
      <w:r w:rsidR="000C0443" w:rsidRPr="000E7A02">
        <w:rPr>
          <w:bCs/>
          <w:sz w:val="22"/>
          <w:szCs w:val="22"/>
        </w:rPr>
        <w:t>TGS WATER,</w:t>
      </w:r>
      <w:r w:rsidR="00454F67" w:rsidRPr="000E7A02">
        <w:rPr>
          <w:bCs/>
          <w:sz w:val="22"/>
          <w:szCs w:val="22"/>
        </w:rPr>
        <w:t xml:space="preserve">  TGS MONEY, TGS RAIN WATER HARVESTING</w:t>
      </w:r>
      <w:r w:rsidR="00762365" w:rsidRPr="000E7A02">
        <w:rPr>
          <w:bCs/>
          <w:sz w:val="22"/>
          <w:szCs w:val="22"/>
        </w:rPr>
        <w:t>, TGS</w:t>
      </w:r>
      <w:r w:rsidR="00004DCC" w:rsidRPr="000E7A02">
        <w:rPr>
          <w:bCs/>
          <w:sz w:val="22"/>
          <w:szCs w:val="22"/>
        </w:rPr>
        <w:t xml:space="preserve"> HOME LOAN, these are the</w:t>
      </w:r>
      <w:r w:rsidR="0027186C">
        <w:rPr>
          <w:bCs/>
          <w:sz w:val="22"/>
          <w:szCs w:val="22"/>
        </w:rPr>
        <w:t xml:space="preserve"> </w:t>
      </w:r>
      <w:r w:rsidR="000E7A02" w:rsidRPr="000E7A02">
        <w:rPr>
          <w:bCs/>
          <w:sz w:val="22"/>
          <w:szCs w:val="22"/>
        </w:rPr>
        <w:t>P</w:t>
      </w:r>
      <w:r w:rsidR="006011C0" w:rsidRPr="000E7A02">
        <w:rPr>
          <w:bCs/>
          <w:sz w:val="22"/>
          <w:szCs w:val="22"/>
        </w:rPr>
        <w:t>romotional</w:t>
      </w:r>
      <w:r w:rsidR="0027186C">
        <w:rPr>
          <w:bCs/>
          <w:sz w:val="22"/>
          <w:szCs w:val="22"/>
        </w:rPr>
        <w:t xml:space="preserve"> </w:t>
      </w:r>
      <w:r w:rsidR="007627CB">
        <w:rPr>
          <w:bCs/>
          <w:sz w:val="22"/>
          <w:szCs w:val="22"/>
        </w:rPr>
        <w:t>adds telecasted</w:t>
      </w:r>
      <w:r w:rsidR="00454F67" w:rsidRPr="000E7A02">
        <w:rPr>
          <w:bCs/>
          <w:sz w:val="22"/>
          <w:szCs w:val="22"/>
        </w:rPr>
        <w:t xml:space="preserve"> in Local Channels.</w:t>
      </w:r>
    </w:p>
    <w:p w:rsidR="006863A4" w:rsidRDefault="006863A4" w:rsidP="001B3F33">
      <w:pPr>
        <w:pStyle w:val="Subtitle"/>
        <w:jc w:val="left"/>
        <w:rPr>
          <w:bCs/>
          <w:sz w:val="22"/>
          <w:szCs w:val="22"/>
        </w:rPr>
      </w:pPr>
    </w:p>
    <w:p w:rsidR="00706532" w:rsidRPr="000E7A02" w:rsidRDefault="00706532" w:rsidP="001B3F33">
      <w:pPr>
        <w:pStyle w:val="Subtitle"/>
        <w:jc w:val="left"/>
        <w:rPr>
          <w:bCs/>
          <w:sz w:val="22"/>
          <w:szCs w:val="22"/>
        </w:rPr>
      </w:pPr>
      <w:r w:rsidRPr="000E7A02">
        <w:rPr>
          <w:bCs/>
          <w:sz w:val="22"/>
          <w:szCs w:val="22"/>
        </w:rPr>
        <w:t xml:space="preserve">My Previous company I </w:t>
      </w:r>
      <w:r w:rsidR="007627CB">
        <w:rPr>
          <w:bCs/>
          <w:sz w:val="22"/>
          <w:szCs w:val="22"/>
        </w:rPr>
        <w:t>was worked in</w:t>
      </w:r>
      <w:r w:rsidRPr="006146BC">
        <w:rPr>
          <w:b/>
          <w:bCs/>
          <w:sz w:val="22"/>
          <w:szCs w:val="22"/>
          <w:u w:val="single"/>
        </w:rPr>
        <w:t>TESCO (Hindustan service center),</w:t>
      </w:r>
      <w:r w:rsidRPr="000E7A02">
        <w:rPr>
          <w:bCs/>
          <w:sz w:val="22"/>
          <w:szCs w:val="22"/>
        </w:rPr>
        <w:t xml:space="preserve"> this is the retail company, here </w:t>
      </w:r>
      <w:r w:rsidR="007627CB">
        <w:rPr>
          <w:bCs/>
          <w:sz w:val="22"/>
          <w:szCs w:val="22"/>
        </w:rPr>
        <w:t xml:space="preserve">my Role </w:t>
      </w:r>
      <w:r w:rsidR="00D035DD">
        <w:rPr>
          <w:bCs/>
          <w:sz w:val="22"/>
          <w:szCs w:val="22"/>
        </w:rPr>
        <w:t>was</w:t>
      </w:r>
      <w:r w:rsidR="007627CB">
        <w:rPr>
          <w:bCs/>
          <w:sz w:val="22"/>
          <w:szCs w:val="22"/>
        </w:rPr>
        <w:t xml:space="preserve"> to create interior of mall design</w:t>
      </w:r>
      <w:r w:rsidR="0062375F">
        <w:rPr>
          <w:bCs/>
          <w:sz w:val="22"/>
          <w:szCs w:val="22"/>
        </w:rPr>
        <w:t xml:space="preserve"> TESCO has own</w:t>
      </w:r>
      <w:r w:rsidRPr="000E7A02">
        <w:rPr>
          <w:bCs/>
          <w:sz w:val="22"/>
          <w:szCs w:val="22"/>
        </w:rPr>
        <w:t xml:space="preserve"> sta</w:t>
      </w:r>
      <w:r w:rsidR="00D035DD">
        <w:rPr>
          <w:bCs/>
          <w:sz w:val="22"/>
          <w:szCs w:val="22"/>
        </w:rPr>
        <w:t>r bazaar, super store, I have</w:t>
      </w:r>
      <w:r w:rsidR="007627CB">
        <w:rPr>
          <w:bCs/>
          <w:sz w:val="22"/>
          <w:szCs w:val="22"/>
        </w:rPr>
        <w:t xml:space="preserve"> done </w:t>
      </w:r>
      <w:r w:rsidRPr="000E7A02">
        <w:rPr>
          <w:bCs/>
          <w:sz w:val="22"/>
          <w:szCs w:val="22"/>
        </w:rPr>
        <w:t xml:space="preserve">the layout of the mall </w:t>
      </w:r>
      <w:r w:rsidR="00D035DD">
        <w:rPr>
          <w:bCs/>
          <w:sz w:val="22"/>
          <w:szCs w:val="22"/>
        </w:rPr>
        <w:t xml:space="preserve">area and elevations, </w:t>
      </w:r>
      <w:r w:rsidRPr="000E7A02">
        <w:rPr>
          <w:bCs/>
          <w:sz w:val="22"/>
          <w:szCs w:val="22"/>
        </w:rPr>
        <w:t xml:space="preserve"> implement with 2d and 3d designing. </w:t>
      </w:r>
    </w:p>
    <w:p w:rsidR="003C7D5E" w:rsidRPr="000E7A02" w:rsidRDefault="003C7D5E" w:rsidP="001B3F33">
      <w:pPr>
        <w:pStyle w:val="Subtitle"/>
        <w:jc w:val="left"/>
        <w:rPr>
          <w:bCs/>
          <w:sz w:val="22"/>
          <w:szCs w:val="22"/>
        </w:rPr>
      </w:pPr>
      <w:r w:rsidRPr="006146BC">
        <w:rPr>
          <w:b/>
          <w:bCs/>
          <w:sz w:val="22"/>
          <w:szCs w:val="22"/>
          <w:u w:val="single"/>
        </w:rPr>
        <w:t>MUTIARA</w:t>
      </w:r>
      <w:r w:rsidRPr="000E7A02">
        <w:rPr>
          <w:bCs/>
          <w:sz w:val="22"/>
          <w:szCs w:val="22"/>
        </w:rPr>
        <w:t xml:space="preserve"> :- </w:t>
      </w:r>
      <w:r w:rsidR="00D229B2" w:rsidRPr="000E7A02">
        <w:rPr>
          <w:bCs/>
          <w:sz w:val="22"/>
          <w:szCs w:val="22"/>
        </w:rPr>
        <w:t>This Project</w:t>
      </w:r>
      <w:r w:rsidR="006E2D7E" w:rsidRPr="000E7A02">
        <w:rPr>
          <w:bCs/>
          <w:sz w:val="22"/>
          <w:szCs w:val="22"/>
        </w:rPr>
        <w:t xml:space="preserve"> was</w:t>
      </w:r>
      <w:r w:rsidR="00D229B2" w:rsidRPr="000E7A02">
        <w:rPr>
          <w:bCs/>
          <w:sz w:val="22"/>
          <w:szCs w:val="22"/>
        </w:rPr>
        <w:t xml:space="preserve"> launched in Malaysia this is the</w:t>
      </w:r>
      <w:r w:rsidR="00A4557C" w:rsidRPr="000E7A02">
        <w:rPr>
          <w:bCs/>
          <w:sz w:val="22"/>
          <w:szCs w:val="22"/>
        </w:rPr>
        <w:t xml:space="preserve"> 9K Format</w:t>
      </w:r>
      <w:r w:rsidR="00D229B2" w:rsidRPr="000E7A02">
        <w:rPr>
          <w:bCs/>
          <w:sz w:val="22"/>
          <w:szCs w:val="22"/>
        </w:rPr>
        <w:t xml:space="preserve"> big a</w:t>
      </w:r>
      <w:r w:rsidR="007627CB">
        <w:rPr>
          <w:bCs/>
          <w:sz w:val="22"/>
          <w:szCs w:val="22"/>
        </w:rPr>
        <w:t>nd 2LK SFT and I was</w:t>
      </w:r>
      <w:r w:rsidR="00343D88" w:rsidRPr="000E7A02">
        <w:rPr>
          <w:bCs/>
          <w:sz w:val="22"/>
          <w:szCs w:val="22"/>
        </w:rPr>
        <w:t xml:space="preserve"> designed </w:t>
      </w:r>
      <w:r w:rsidR="007627CB">
        <w:rPr>
          <w:bCs/>
          <w:sz w:val="22"/>
          <w:szCs w:val="22"/>
        </w:rPr>
        <w:t>layout of the ground area</w:t>
      </w:r>
      <w:r w:rsidR="00D229B2" w:rsidRPr="000E7A02">
        <w:rPr>
          <w:bCs/>
          <w:sz w:val="22"/>
          <w:szCs w:val="22"/>
        </w:rPr>
        <w:t xml:space="preserve"> of the mall</w:t>
      </w:r>
      <w:r w:rsidR="00A4557C" w:rsidRPr="000E7A02">
        <w:rPr>
          <w:bCs/>
          <w:sz w:val="22"/>
          <w:szCs w:val="22"/>
        </w:rPr>
        <w:t xml:space="preserve">, </w:t>
      </w:r>
      <w:r w:rsidR="00D229B2" w:rsidRPr="000E7A02">
        <w:rPr>
          <w:bCs/>
          <w:sz w:val="22"/>
          <w:szCs w:val="22"/>
        </w:rPr>
        <w:t xml:space="preserve">my achievement </w:t>
      </w:r>
      <w:r w:rsidR="006E2D7E" w:rsidRPr="000E7A02">
        <w:rPr>
          <w:bCs/>
          <w:sz w:val="22"/>
          <w:szCs w:val="22"/>
        </w:rPr>
        <w:t xml:space="preserve">with </w:t>
      </w:r>
      <w:r w:rsidRPr="000E7A02">
        <w:rPr>
          <w:bCs/>
          <w:sz w:val="22"/>
          <w:szCs w:val="22"/>
        </w:rPr>
        <w:t>this p</w:t>
      </w:r>
      <w:r w:rsidR="007627CB">
        <w:rPr>
          <w:bCs/>
          <w:sz w:val="22"/>
          <w:szCs w:val="22"/>
        </w:rPr>
        <w:t xml:space="preserve">roject to </w:t>
      </w:r>
      <w:r w:rsidR="00343D88" w:rsidRPr="000E7A02">
        <w:rPr>
          <w:bCs/>
          <w:sz w:val="22"/>
          <w:szCs w:val="22"/>
        </w:rPr>
        <w:t xml:space="preserve">Design the </w:t>
      </w:r>
      <w:r w:rsidRPr="000E7A02">
        <w:rPr>
          <w:bCs/>
          <w:sz w:val="22"/>
          <w:szCs w:val="22"/>
        </w:rPr>
        <w:t>Layout</w:t>
      </w:r>
      <w:r w:rsidR="00A4557C" w:rsidRPr="000E7A02">
        <w:rPr>
          <w:bCs/>
          <w:sz w:val="22"/>
          <w:szCs w:val="22"/>
        </w:rPr>
        <w:t xml:space="preserve">of Ground </w:t>
      </w:r>
      <w:r w:rsidR="00762365" w:rsidRPr="000E7A02">
        <w:rPr>
          <w:bCs/>
          <w:sz w:val="22"/>
          <w:szCs w:val="22"/>
        </w:rPr>
        <w:t>Parking, Mall</w:t>
      </w:r>
      <w:r w:rsidR="00A4557C" w:rsidRPr="000E7A02">
        <w:rPr>
          <w:bCs/>
          <w:sz w:val="22"/>
          <w:szCs w:val="22"/>
        </w:rPr>
        <w:t xml:space="preserve"> Area and Retail Area</w:t>
      </w:r>
      <w:r w:rsidR="006E2D7E" w:rsidRPr="000E7A02">
        <w:rPr>
          <w:bCs/>
          <w:sz w:val="22"/>
          <w:szCs w:val="22"/>
        </w:rPr>
        <w:t xml:space="preserve"> of the mall</w:t>
      </w:r>
      <w:r w:rsidR="00A4557C" w:rsidRPr="000E7A02">
        <w:rPr>
          <w:bCs/>
          <w:sz w:val="22"/>
          <w:szCs w:val="22"/>
        </w:rPr>
        <w:t xml:space="preserve"> and Back of House Area,</w:t>
      </w:r>
      <w:r w:rsidR="006E2D7E" w:rsidRPr="000E7A02">
        <w:rPr>
          <w:bCs/>
          <w:sz w:val="22"/>
          <w:szCs w:val="22"/>
        </w:rPr>
        <w:t xml:space="preserve"> and</w:t>
      </w:r>
      <w:r w:rsidR="00343D88" w:rsidRPr="000E7A02">
        <w:rPr>
          <w:bCs/>
          <w:sz w:val="22"/>
          <w:szCs w:val="22"/>
        </w:rPr>
        <w:t xml:space="preserve"> give the </w:t>
      </w:r>
      <w:r w:rsidRPr="000E7A02">
        <w:rPr>
          <w:bCs/>
          <w:sz w:val="22"/>
          <w:szCs w:val="22"/>
        </w:rPr>
        <w:t>Implementation with Graphic touch in</w:t>
      </w:r>
      <w:r w:rsidR="006E2D7E" w:rsidRPr="000E7A02">
        <w:rPr>
          <w:bCs/>
          <w:sz w:val="22"/>
          <w:szCs w:val="22"/>
        </w:rPr>
        <w:t xml:space="preserve"> Plan and elevation</w:t>
      </w:r>
      <w:r w:rsidRPr="000E7A02">
        <w:rPr>
          <w:bCs/>
          <w:sz w:val="22"/>
          <w:szCs w:val="22"/>
        </w:rPr>
        <w:t>.</w:t>
      </w:r>
    </w:p>
    <w:p w:rsidR="00D4501D" w:rsidRPr="001B3F33" w:rsidRDefault="00D4501D" w:rsidP="001B3F33">
      <w:pPr>
        <w:pStyle w:val="Subtitle"/>
        <w:jc w:val="left"/>
        <w:rPr>
          <w:bCs/>
          <w:sz w:val="22"/>
          <w:szCs w:val="22"/>
        </w:rPr>
      </w:pPr>
      <w:r w:rsidRPr="006146BC">
        <w:rPr>
          <w:b/>
          <w:bCs/>
          <w:sz w:val="22"/>
          <w:szCs w:val="22"/>
          <w:u w:val="single"/>
        </w:rPr>
        <w:t>PUNCAK ALAM</w:t>
      </w:r>
      <w:r w:rsidR="0036434A" w:rsidRPr="000E7A02">
        <w:rPr>
          <w:bCs/>
          <w:sz w:val="22"/>
          <w:szCs w:val="22"/>
        </w:rPr>
        <w:t>:-</w:t>
      </w:r>
      <w:r w:rsidR="006E2D7E" w:rsidRPr="000E7A02">
        <w:rPr>
          <w:bCs/>
          <w:sz w:val="22"/>
          <w:szCs w:val="22"/>
        </w:rPr>
        <w:t xml:space="preserve"> This Project was launched in Malaysia t</w:t>
      </w:r>
      <w:r w:rsidR="001347E7" w:rsidRPr="000E7A02">
        <w:rPr>
          <w:bCs/>
          <w:sz w:val="22"/>
          <w:szCs w:val="22"/>
        </w:rPr>
        <w:t xml:space="preserve">his is the 7K </w:t>
      </w:r>
      <w:r w:rsidR="006E2D7E" w:rsidRPr="000E7A02">
        <w:rPr>
          <w:bCs/>
          <w:sz w:val="22"/>
          <w:szCs w:val="22"/>
        </w:rPr>
        <w:t>big f</w:t>
      </w:r>
      <w:r w:rsidR="001347E7" w:rsidRPr="000E7A02">
        <w:rPr>
          <w:bCs/>
          <w:sz w:val="22"/>
          <w:szCs w:val="22"/>
        </w:rPr>
        <w:t xml:space="preserve">ormat, </w:t>
      </w:r>
      <w:r w:rsidR="006E2D7E" w:rsidRPr="000E7A02">
        <w:rPr>
          <w:bCs/>
          <w:sz w:val="22"/>
          <w:szCs w:val="22"/>
        </w:rPr>
        <w:t xml:space="preserve">my achievement with </w:t>
      </w:r>
      <w:r w:rsidR="00343D88" w:rsidRPr="000E7A02">
        <w:rPr>
          <w:bCs/>
          <w:sz w:val="22"/>
          <w:szCs w:val="22"/>
        </w:rPr>
        <w:t>this</w:t>
      </w:r>
      <w:r w:rsidR="001347E7" w:rsidRPr="000E7A02">
        <w:rPr>
          <w:bCs/>
          <w:sz w:val="22"/>
          <w:szCs w:val="22"/>
        </w:rPr>
        <w:t xml:space="preserve">project to  Design the Layout of Ground </w:t>
      </w:r>
      <w:r w:rsidR="00762365" w:rsidRPr="000E7A02">
        <w:rPr>
          <w:bCs/>
          <w:sz w:val="22"/>
          <w:szCs w:val="22"/>
        </w:rPr>
        <w:t>Parking, Mall</w:t>
      </w:r>
      <w:r w:rsidR="001347E7" w:rsidRPr="000E7A02">
        <w:rPr>
          <w:bCs/>
          <w:sz w:val="22"/>
          <w:szCs w:val="22"/>
        </w:rPr>
        <w:t xml:space="preserve"> Area and Retail Area and Back of House Area, and   give the Implementation with Graphic touch in Plan Elevation and Mall elevation and Retail Pan Elevation and internal and External Elevations and plan format. </w:t>
      </w:r>
    </w:p>
    <w:p w:rsidR="001347E7" w:rsidRPr="000E7A02" w:rsidRDefault="00D4501D" w:rsidP="001B3F33">
      <w:pPr>
        <w:pStyle w:val="Subtitle"/>
        <w:jc w:val="left"/>
        <w:rPr>
          <w:bCs/>
          <w:sz w:val="22"/>
          <w:szCs w:val="22"/>
        </w:rPr>
      </w:pPr>
      <w:r w:rsidRPr="006146BC">
        <w:rPr>
          <w:b/>
          <w:bCs/>
          <w:sz w:val="22"/>
          <w:szCs w:val="22"/>
          <w:u w:val="single"/>
        </w:rPr>
        <w:t>ARA DAMANSARA</w:t>
      </w:r>
      <w:r w:rsidR="0036434A" w:rsidRPr="000E7A02">
        <w:rPr>
          <w:bCs/>
          <w:sz w:val="22"/>
          <w:szCs w:val="22"/>
        </w:rPr>
        <w:t>:-</w:t>
      </w:r>
      <w:r w:rsidR="006E2D7E" w:rsidRPr="000E7A02">
        <w:rPr>
          <w:bCs/>
          <w:sz w:val="22"/>
          <w:szCs w:val="22"/>
        </w:rPr>
        <w:t xml:space="preserve"> This Project was launched in Malaysia t</w:t>
      </w:r>
      <w:r w:rsidR="001347E7" w:rsidRPr="000E7A02">
        <w:rPr>
          <w:bCs/>
          <w:sz w:val="22"/>
          <w:szCs w:val="22"/>
        </w:rPr>
        <w:t xml:space="preserve">his is the 7.9K </w:t>
      </w:r>
      <w:r w:rsidR="006E2D7E" w:rsidRPr="000E7A02">
        <w:rPr>
          <w:bCs/>
          <w:sz w:val="22"/>
          <w:szCs w:val="22"/>
        </w:rPr>
        <w:t>big f</w:t>
      </w:r>
      <w:r w:rsidR="001347E7" w:rsidRPr="000E7A02">
        <w:rPr>
          <w:bCs/>
          <w:sz w:val="22"/>
          <w:szCs w:val="22"/>
        </w:rPr>
        <w:t xml:space="preserve">ormat, </w:t>
      </w:r>
      <w:r w:rsidR="001B3F33">
        <w:rPr>
          <w:bCs/>
          <w:sz w:val="22"/>
          <w:szCs w:val="22"/>
        </w:rPr>
        <w:t xml:space="preserve">my achievement with </w:t>
      </w:r>
      <w:r w:rsidR="006D6B39" w:rsidRPr="000E7A02">
        <w:rPr>
          <w:bCs/>
          <w:sz w:val="22"/>
          <w:szCs w:val="22"/>
        </w:rPr>
        <w:t>t</w:t>
      </w:r>
      <w:r w:rsidR="001347E7" w:rsidRPr="000E7A02">
        <w:rPr>
          <w:bCs/>
          <w:sz w:val="22"/>
          <w:szCs w:val="22"/>
        </w:rPr>
        <w:t>his</w:t>
      </w:r>
      <w:r w:rsidR="006D6B39" w:rsidRPr="000E7A02">
        <w:rPr>
          <w:bCs/>
          <w:sz w:val="22"/>
          <w:szCs w:val="22"/>
        </w:rPr>
        <w:t xml:space="preserve"> project to </w:t>
      </w:r>
      <w:r w:rsidR="001347E7" w:rsidRPr="000E7A02">
        <w:rPr>
          <w:bCs/>
          <w:sz w:val="22"/>
          <w:szCs w:val="22"/>
        </w:rPr>
        <w:t xml:space="preserve">Design the Layout of Ground </w:t>
      </w:r>
      <w:r w:rsidR="00762365" w:rsidRPr="000E7A02">
        <w:rPr>
          <w:bCs/>
          <w:sz w:val="22"/>
          <w:szCs w:val="22"/>
        </w:rPr>
        <w:t>Parking, Mall</w:t>
      </w:r>
      <w:r w:rsidR="001347E7" w:rsidRPr="000E7A02">
        <w:rPr>
          <w:bCs/>
          <w:sz w:val="22"/>
          <w:szCs w:val="22"/>
        </w:rPr>
        <w:t xml:space="preserve"> Area and Retail Are</w:t>
      </w:r>
      <w:r w:rsidR="00343D88" w:rsidRPr="000E7A02">
        <w:rPr>
          <w:bCs/>
          <w:sz w:val="22"/>
          <w:szCs w:val="22"/>
        </w:rPr>
        <w:t xml:space="preserve">a and Back of House Area, and </w:t>
      </w:r>
      <w:r w:rsidR="006D6B39" w:rsidRPr="000E7A02">
        <w:rPr>
          <w:bCs/>
          <w:sz w:val="22"/>
          <w:szCs w:val="22"/>
        </w:rPr>
        <w:t>g</w:t>
      </w:r>
      <w:r w:rsidR="001347E7" w:rsidRPr="000E7A02">
        <w:rPr>
          <w:bCs/>
          <w:sz w:val="22"/>
          <w:szCs w:val="22"/>
        </w:rPr>
        <w:t>ive the Implementation with Graphic touch in Plan Elevation and Mall ele</w:t>
      </w:r>
      <w:r w:rsidR="00343D88" w:rsidRPr="000E7A02">
        <w:rPr>
          <w:bCs/>
          <w:sz w:val="22"/>
          <w:szCs w:val="22"/>
        </w:rPr>
        <w:t xml:space="preserve">vation and Retail Pan Elevation </w:t>
      </w:r>
      <w:r w:rsidR="006D6B39" w:rsidRPr="000E7A02">
        <w:rPr>
          <w:bCs/>
          <w:sz w:val="22"/>
          <w:szCs w:val="22"/>
        </w:rPr>
        <w:t>a</w:t>
      </w:r>
      <w:r w:rsidR="001347E7" w:rsidRPr="000E7A02">
        <w:rPr>
          <w:bCs/>
          <w:sz w:val="22"/>
          <w:szCs w:val="22"/>
        </w:rPr>
        <w:t>nd internal and External Elevations and plan format</w:t>
      </w:r>
      <w:r w:rsidR="000C0443" w:rsidRPr="000E7A02">
        <w:rPr>
          <w:bCs/>
          <w:sz w:val="22"/>
          <w:szCs w:val="22"/>
        </w:rPr>
        <w:t>.</w:t>
      </w:r>
    </w:p>
    <w:p w:rsidR="006863A4" w:rsidRDefault="006863A4" w:rsidP="001B3F33">
      <w:pPr>
        <w:pStyle w:val="Subtitle"/>
        <w:jc w:val="left"/>
        <w:rPr>
          <w:noProof/>
          <w:sz w:val="22"/>
          <w:szCs w:val="22"/>
        </w:rPr>
      </w:pPr>
    </w:p>
    <w:p w:rsidR="006863A4" w:rsidRDefault="002D3FE1" w:rsidP="001B3F33">
      <w:pPr>
        <w:pStyle w:val="Subtitle"/>
        <w:jc w:val="left"/>
        <w:rPr>
          <w:sz w:val="22"/>
          <w:szCs w:val="22"/>
        </w:rPr>
      </w:pPr>
      <w:r>
        <w:rPr>
          <w:noProof/>
          <w:sz w:val="22"/>
          <w:szCs w:val="22"/>
        </w:rPr>
        <w:drawing>
          <wp:inline distT="0" distB="0" distL="0" distR="0">
            <wp:extent cx="514350" cy="438150"/>
            <wp:effectExtent l="19050" t="0" r="0" b="0"/>
            <wp:docPr id="6" name="Picture 6" descr="j030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301252"/>
                    <pic:cNvPicPr>
                      <a:picLocks noChangeAspect="1" noChangeArrowheads="1"/>
                    </pic:cNvPicPr>
                  </pic:nvPicPr>
                  <pic:blipFill>
                    <a:blip r:embed="rId14"/>
                    <a:srcRect/>
                    <a:stretch>
                      <a:fillRect/>
                    </a:stretch>
                  </pic:blipFill>
                  <pic:spPr bwMode="auto">
                    <a:xfrm>
                      <a:off x="0" y="0"/>
                      <a:ext cx="514350" cy="438150"/>
                    </a:xfrm>
                    <a:prstGeom prst="rect">
                      <a:avLst/>
                    </a:prstGeom>
                    <a:noFill/>
                    <a:ln w="9525">
                      <a:noFill/>
                      <a:miter lim="800000"/>
                      <a:headEnd/>
                      <a:tailEnd/>
                    </a:ln>
                  </pic:spPr>
                </pic:pic>
              </a:graphicData>
            </a:graphic>
          </wp:inline>
        </w:drawing>
      </w:r>
      <w:r w:rsidR="005200DA" w:rsidRPr="002F10BC">
        <w:rPr>
          <w:b/>
          <w:color w:val="C00000"/>
          <w:sz w:val="22"/>
          <w:szCs w:val="22"/>
          <w:u w:val="single"/>
        </w:rPr>
        <w:t>ACADEMIC</w:t>
      </w:r>
      <w:r w:rsidR="005200DA" w:rsidRPr="002F10BC">
        <w:rPr>
          <w:b/>
          <w:color w:val="984806"/>
          <w:sz w:val="22"/>
          <w:szCs w:val="22"/>
          <w:u w:val="single"/>
        </w:rPr>
        <w:t>QUALIFICATIONS</w:t>
      </w:r>
      <w:r w:rsidR="006146BC" w:rsidRPr="002F10BC">
        <w:rPr>
          <w:sz w:val="22"/>
          <w:szCs w:val="22"/>
        </w:rPr>
        <w:t>:---</w:t>
      </w:r>
    </w:p>
    <w:p w:rsidR="008C4004" w:rsidRPr="002F10BC" w:rsidRDefault="00D035DD" w:rsidP="001B3F33">
      <w:pPr>
        <w:pStyle w:val="Subtitle"/>
        <w:jc w:val="left"/>
        <w:rPr>
          <w:sz w:val="22"/>
          <w:szCs w:val="22"/>
        </w:rPr>
      </w:pPr>
      <w:r>
        <w:rPr>
          <w:sz w:val="22"/>
          <w:szCs w:val="22"/>
        </w:rPr>
        <w:t xml:space="preserve">I have done PG </w:t>
      </w:r>
      <w:r w:rsidR="004844FE" w:rsidRPr="002F10BC">
        <w:rPr>
          <w:sz w:val="22"/>
          <w:szCs w:val="22"/>
        </w:rPr>
        <w:t xml:space="preserve"> DIPLOMA in</w:t>
      </w:r>
      <w:r w:rsidR="008B4D85" w:rsidRPr="002F10BC">
        <w:rPr>
          <w:sz w:val="22"/>
          <w:szCs w:val="22"/>
        </w:rPr>
        <w:t xml:space="preserve"> Designing</w:t>
      </w:r>
      <w:r w:rsidR="004844FE" w:rsidRPr="002F10BC">
        <w:rPr>
          <w:sz w:val="22"/>
          <w:szCs w:val="22"/>
        </w:rPr>
        <w:t>.</w:t>
      </w:r>
    </w:p>
    <w:p w:rsidR="001B3F33" w:rsidRPr="002F10BC" w:rsidRDefault="00D035DD" w:rsidP="001B3F33">
      <w:pPr>
        <w:pStyle w:val="Subtitle"/>
        <w:jc w:val="left"/>
        <w:rPr>
          <w:sz w:val="22"/>
          <w:szCs w:val="22"/>
        </w:rPr>
      </w:pPr>
      <w:r>
        <w:rPr>
          <w:sz w:val="22"/>
          <w:szCs w:val="22"/>
        </w:rPr>
        <w:t>at  Zee University  in Animation</w:t>
      </w:r>
      <w:r w:rsidR="008C4004" w:rsidRPr="002F10BC">
        <w:rPr>
          <w:sz w:val="22"/>
          <w:szCs w:val="22"/>
        </w:rPr>
        <w:t>.</w:t>
      </w:r>
    </w:p>
    <w:p w:rsidR="004844FE" w:rsidRPr="002F10BC" w:rsidRDefault="00704B52" w:rsidP="001B3F33">
      <w:pPr>
        <w:pStyle w:val="Subtitle"/>
        <w:jc w:val="left"/>
        <w:rPr>
          <w:sz w:val="22"/>
          <w:szCs w:val="22"/>
        </w:rPr>
      </w:pPr>
      <w:r>
        <w:rPr>
          <w:sz w:val="22"/>
          <w:szCs w:val="22"/>
        </w:rPr>
        <w:t>Z</w:t>
      </w:r>
      <w:r w:rsidR="006863A4">
        <w:rPr>
          <w:sz w:val="22"/>
          <w:szCs w:val="22"/>
        </w:rPr>
        <w:t>CA University in BROAD BAND DESIGNING</w:t>
      </w:r>
      <w:r w:rsidR="008109A8" w:rsidRPr="002F10BC">
        <w:rPr>
          <w:sz w:val="22"/>
          <w:szCs w:val="22"/>
        </w:rPr>
        <w:t>.</w:t>
      </w:r>
    </w:p>
    <w:p w:rsidR="00756310" w:rsidRPr="002F10BC" w:rsidRDefault="004844FE" w:rsidP="001B3F33">
      <w:pPr>
        <w:pStyle w:val="Subtitle"/>
        <w:jc w:val="left"/>
        <w:rPr>
          <w:b/>
          <w:color w:val="984806"/>
          <w:sz w:val="22"/>
          <w:szCs w:val="22"/>
          <w:u w:val="single"/>
        </w:rPr>
      </w:pPr>
      <w:r w:rsidRPr="002F10BC">
        <w:rPr>
          <w:b/>
          <w:color w:val="984806"/>
          <w:sz w:val="22"/>
          <w:szCs w:val="22"/>
          <w:u w:val="single"/>
        </w:rPr>
        <w:lastRenderedPageBreak/>
        <w:t>ACADEMIC QUALIFICATIONS</w:t>
      </w:r>
      <w:r w:rsidR="000F41D6" w:rsidRPr="002F10BC">
        <w:rPr>
          <w:color w:val="984806"/>
          <w:sz w:val="22"/>
          <w:szCs w:val="22"/>
        </w:rPr>
        <w:t>:---</w:t>
      </w:r>
    </w:p>
    <w:p w:rsidR="000564D7" w:rsidRPr="002F10BC" w:rsidRDefault="007956D5" w:rsidP="001B3F33">
      <w:pPr>
        <w:pStyle w:val="Subtitle"/>
        <w:jc w:val="left"/>
        <w:rPr>
          <w:sz w:val="22"/>
          <w:szCs w:val="22"/>
        </w:rPr>
      </w:pPr>
      <w:r w:rsidRPr="002F10BC">
        <w:rPr>
          <w:sz w:val="22"/>
          <w:szCs w:val="22"/>
        </w:rPr>
        <w:t>Graduation</w:t>
      </w:r>
      <w:r w:rsidR="006863A4">
        <w:rPr>
          <w:sz w:val="22"/>
          <w:szCs w:val="22"/>
        </w:rPr>
        <w:t xml:space="preserve"> (B COM)</w:t>
      </w:r>
      <w:r w:rsidR="00176D38" w:rsidRPr="002F10BC">
        <w:rPr>
          <w:sz w:val="22"/>
          <w:szCs w:val="22"/>
        </w:rPr>
        <w:t xml:space="preserve"> in MVN Degree College</w:t>
      </w:r>
      <w:r w:rsidR="000564D7" w:rsidRPr="002F10BC">
        <w:rPr>
          <w:sz w:val="22"/>
          <w:szCs w:val="22"/>
        </w:rPr>
        <w:t>.</w:t>
      </w:r>
    </w:p>
    <w:p w:rsidR="000E7A02" w:rsidRPr="002F10BC" w:rsidRDefault="0036434A" w:rsidP="001B3F33">
      <w:pPr>
        <w:pStyle w:val="Subtitle"/>
        <w:jc w:val="left"/>
        <w:rPr>
          <w:sz w:val="22"/>
          <w:szCs w:val="22"/>
        </w:rPr>
      </w:pPr>
      <w:r w:rsidRPr="002F10BC">
        <w:rPr>
          <w:sz w:val="22"/>
          <w:szCs w:val="22"/>
        </w:rPr>
        <w:t>PUC</w:t>
      </w:r>
      <w:r w:rsidR="005200DA" w:rsidRPr="002F10BC">
        <w:rPr>
          <w:sz w:val="22"/>
          <w:szCs w:val="22"/>
        </w:rPr>
        <w:t xml:space="preserve"> in </w:t>
      </w:r>
      <w:r w:rsidR="008B074A" w:rsidRPr="002F10BC">
        <w:rPr>
          <w:sz w:val="22"/>
          <w:szCs w:val="22"/>
        </w:rPr>
        <w:t>MancherialVidya</w:t>
      </w:r>
      <w:r w:rsidR="00D035DD">
        <w:rPr>
          <w:sz w:val="22"/>
          <w:szCs w:val="22"/>
        </w:rPr>
        <w:t>N</w:t>
      </w:r>
      <w:r w:rsidR="008B074A" w:rsidRPr="002F10BC">
        <w:rPr>
          <w:sz w:val="22"/>
          <w:szCs w:val="22"/>
        </w:rPr>
        <w:t>iket</w:t>
      </w:r>
      <w:r w:rsidR="00D035DD">
        <w:rPr>
          <w:sz w:val="22"/>
          <w:szCs w:val="22"/>
        </w:rPr>
        <w:t>h</w:t>
      </w:r>
      <w:r w:rsidR="008B074A" w:rsidRPr="002F10BC">
        <w:rPr>
          <w:sz w:val="22"/>
          <w:szCs w:val="22"/>
        </w:rPr>
        <w:t>an</w:t>
      </w:r>
      <w:r w:rsidR="006D4957" w:rsidRPr="002F10BC">
        <w:rPr>
          <w:sz w:val="22"/>
          <w:szCs w:val="22"/>
        </w:rPr>
        <w:t xml:space="preserve"> Junior Co</w:t>
      </w:r>
      <w:r w:rsidR="00DE3E0B" w:rsidRPr="002F10BC">
        <w:rPr>
          <w:sz w:val="22"/>
          <w:szCs w:val="22"/>
        </w:rPr>
        <w:t>llege.</w:t>
      </w:r>
    </w:p>
    <w:p w:rsidR="00F515D5" w:rsidRPr="002F10BC" w:rsidRDefault="0036434A" w:rsidP="001B3F33">
      <w:pPr>
        <w:pStyle w:val="Subtitle"/>
        <w:jc w:val="left"/>
        <w:rPr>
          <w:sz w:val="22"/>
          <w:szCs w:val="22"/>
        </w:rPr>
      </w:pPr>
      <w:r w:rsidRPr="002F10BC">
        <w:rPr>
          <w:sz w:val="22"/>
          <w:szCs w:val="22"/>
        </w:rPr>
        <w:t>SSC</w:t>
      </w:r>
      <w:r w:rsidR="005200DA" w:rsidRPr="002F10BC">
        <w:rPr>
          <w:sz w:val="22"/>
          <w:szCs w:val="22"/>
        </w:rPr>
        <w:t xml:space="preserve"> in ZP (Boys High School)</w:t>
      </w:r>
      <w:r w:rsidR="006D4957" w:rsidRPr="002F10BC">
        <w:rPr>
          <w:sz w:val="22"/>
          <w:szCs w:val="22"/>
        </w:rPr>
        <w:t>.</w:t>
      </w:r>
    </w:p>
    <w:p w:rsidR="006D6B39" w:rsidRPr="002F10BC" w:rsidRDefault="00CB4F9B" w:rsidP="001B3F33">
      <w:pPr>
        <w:pStyle w:val="Subtitle"/>
        <w:jc w:val="left"/>
        <w:rPr>
          <w:sz w:val="22"/>
          <w:szCs w:val="22"/>
        </w:rPr>
      </w:pPr>
      <w:r w:rsidRPr="002F10BC">
        <w:rPr>
          <w:sz w:val="22"/>
          <w:szCs w:val="22"/>
        </w:rPr>
        <w:t xml:space="preserve">Hope my qualification and experience will meet to you requirements. If given an opportunity to </w:t>
      </w:r>
      <w:r w:rsidR="00762365" w:rsidRPr="002F10BC">
        <w:rPr>
          <w:sz w:val="22"/>
          <w:szCs w:val="22"/>
        </w:rPr>
        <w:t>render services</w:t>
      </w:r>
      <w:r w:rsidRPr="002F10BC">
        <w:rPr>
          <w:sz w:val="22"/>
          <w:szCs w:val="22"/>
        </w:rPr>
        <w:t xml:space="preserve"> to your esteemed organization. I assure you that I would discharge my duties with great sense of   responsibilities to the entire organization and to th</w:t>
      </w:r>
      <w:r w:rsidR="007C4D4E" w:rsidRPr="002F10BC">
        <w:rPr>
          <w:sz w:val="22"/>
          <w:szCs w:val="22"/>
        </w:rPr>
        <w:t xml:space="preserve">e utmost satisfaction to all my </w:t>
      </w:r>
      <w:r w:rsidRPr="002F10BC">
        <w:rPr>
          <w:sz w:val="22"/>
          <w:szCs w:val="22"/>
        </w:rPr>
        <w:t>superiors.</w:t>
      </w:r>
    </w:p>
    <w:p w:rsidR="00D639FE" w:rsidRDefault="00D639FE" w:rsidP="001B3F33">
      <w:pPr>
        <w:pStyle w:val="Subtitle"/>
        <w:jc w:val="left"/>
        <w:rPr>
          <w:sz w:val="22"/>
          <w:szCs w:val="22"/>
        </w:rPr>
      </w:pPr>
    </w:p>
    <w:p w:rsidR="006D6B39" w:rsidRPr="002F10BC" w:rsidRDefault="00514F46" w:rsidP="001B3F33">
      <w:pPr>
        <w:pStyle w:val="Subtitle"/>
        <w:jc w:val="left"/>
        <w:rPr>
          <w:sz w:val="22"/>
          <w:szCs w:val="22"/>
        </w:rPr>
      </w:pPr>
      <w:r w:rsidRPr="002F10BC">
        <w:rPr>
          <w:sz w:val="22"/>
          <w:szCs w:val="22"/>
        </w:rPr>
        <w:t xml:space="preserve"> Date:</w:t>
      </w:r>
      <w:r w:rsidR="000C17EF" w:rsidRPr="002F10BC">
        <w:rPr>
          <w:sz w:val="22"/>
          <w:szCs w:val="22"/>
        </w:rPr>
        <w:t>…</w:t>
      </w:r>
      <w:r w:rsidR="006863A4">
        <w:rPr>
          <w:sz w:val="22"/>
          <w:szCs w:val="22"/>
        </w:rPr>
        <w:t xml:space="preserve">                                                                                                                                                                                  </w:t>
      </w:r>
      <w:r w:rsidR="008E219D" w:rsidRPr="002F10BC">
        <w:rPr>
          <w:rStyle w:val="Emphasis"/>
          <w:sz w:val="22"/>
          <w:szCs w:val="22"/>
        </w:rPr>
        <w:t>Sathya.k</w:t>
      </w:r>
    </w:p>
    <w:p w:rsidR="007649EB" w:rsidRPr="002F10BC" w:rsidRDefault="00514F46" w:rsidP="001B3F33">
      <w:pPr>
        <w:pStyle w:val="Subtitle"/>
        <w:jc w:val="left"/>
        <w:rPr>
          <w:sz w:val="22"/>
          <w:szCs w:val="22"/>
        </w:rPr>
      </w:pPr>
      <w:r w:rsidRPr="002F10BC">
        <w:rPr>
          <w:sz w:val="22"/>
          <w:szCs w:val="22"/>
        </w:rPr>
        <w:t>Place:</w:t>
      </w:r>
      <w:r w:rsidR="000975C0" w:rsidRPr="002F10BC">
        <w:rPr>
          <w:sz w:val="22"/>
          <w:szCs w:val="22"/>
        </w:rPr>
        <w:t>Bangalore</w:t>
      </w:r>
      <w:r w:rsidR="00115B60" w:rsidRPr="002F10BC">
        <w:rPr>
          <w:sz w:val="22"/>
          <w:szCs w:val="22"/>
        </w:rPr>
        <w:t>.</w:t>
      </w:r>
      <w:r w:rsidRPr="002F10BC">
        <w:rPr>
          <w:sz w:val="22"/>
          <w:szCs w:val="22"/>
        </w:rPr>
        <w:tab/>
      </w:r>
      <w:r w:rsidR="006863A4">
        <w:rPr>
          <w:sz w:val="22"/>
          <w:szCs w:val="22"/>
        </w:rPr>
        <w:t xml:space="preserve">                                                                                                                                              </w:t>
      </w:r>
      <w:r w:rsidR="00A95417" w:rsidRPr="002F10BC">
        <w:rPr>
          <w:sz w:val="22"/>
          <w:szCs w:val="22"/>
        </w:rPr>
        <w:t>---------------</w:t>
      </w:r>
    </w:p>
    <w:p w:rsidR="006863A4" w:rsidRDefault="007649EB" w:rsidP="00A436B3">
      <w:pPr>
        <w:pStyle w:val="Subtitle"/>
        <w:jc w:val="left"/>
        <w:rPr>
          <w:sz w:val="22"/>
          <w:szCs w:val="22"/>
        </w:rPr>
      </w:pPr>
      <w:r w:rsidRPr="002F10BC">
        <w:rPr>
          <w:sz w:val="22"/>
          <w:szCs w:val="22"/>
        </w:rPr>
        <w:t xml:space="preserve">                                          </w:t>
      </w:r>
      <w:r w:rsidR="006863A4">
        <w:rPr>
          <w:sz w:val="22"/>
          <w:szCs w:val="22"/>
        </w:rPr>
        <w:t xml:space="preserve">             </w:t>
      </w:r>
    </w:p>
    <w:p w:rsidR="006863A4" w:rsidRDefault="006863A4" w:rsidP="00A436B3">
      <w:pPr>
        <w:pStyle w:val="Subtitle"/>
        <w:jc w:val="left"/>
        <w:rPr>
          <w:sz w:val="22"/>
          <w:szCs w:val="22"/>
        </w:rPr>
      </w:pPr>
    </w:p>
    <w:p w:rsidR="00E46CF8" w:rsidRPr="00A436B3" w:rsidRDefault="006863A4" w:rsidP="00A436B3">
      <w:pPr>
        <w:pStyle w:val="Subtitle"/>
        <w:jc w:val="left"/>
        <w:rPr>
          <w:sz w:val="22"/>
          <w:szCs w:val="22"/>
        </w:rPr>
      </w:pPr>
      <w:r>
        <w:rPr>
          <w:sz w:val="22"/>
          <w:szCs w:val="22"/>
        </w:rPr>
        <w:t xml:space="preserve">                                                                             </w:t>
      </w:r>
      <w:r w:rsidR="007649EB" w:rsidRPr="002F10BC">
        <w:rPr>
          <w:sz w:val="22"/>
          <w:szCs w:val="22"/>
        </w:rPr>
        <w:t xml:space="preserve">Thank you……    </w:t>
      </w:r>
    </w:p>
    <w:sectPr w:rsidR="00E46CF8" w:rsidRPr="00A436B3" w:rsidSect="00690989">
      <w:headerReference w:type="even" r:id="rId15"/>
      <w:headerReference w:type="default" r:id="rId16"/>
      <w:headerReference w:type="first" r:id="rId17"/>
      <w:pgSz w:w="12240" w:h="15840"/>
      <w:pgMar w:top="1440" w:right="1080" w:bottom="1440" w:left="990" w:header="720" w:footer="720" w:gutter="0"/>
      <w:pgBorders w:offsetFrom="page">
        <w:top w:val="doubleWave" w:sz="6" w:space="24" w:color="FF0000"/>
        <w:left w:val="doubleWave" w:sz="6" w:space="24" w:color="FF0000"/>
        <w:bottom w:val="doubleWave" w:sz="6" w:space="24" w:color="FF0000"/>
        <w:right w:val="doubleWave" w:sz="6" w:space="24" w:color="FF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845" w:rsidRDefault="00455845" w:rsidP="004D43F2">
      <w:r>
        <w:separator/>
      </w:r>
    </w:p>
  </w:endnote>
  <w:endnote w:type="continuationSeparator" w:id="1">
    <w:p w:rsidR="00455845" w:rsidRDefault="00455845" w:rsidP="004D43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845" w:rsidRDefault="00455845" w:rsidP="004D43F2">
      <w:r>
        <w:separator/>
      </w:r>
    </w:p>
  </w:footnote>
  <w:footnote w:type="continuationSeparator" w:id="1">
    <w:p w:rsidR="00455845" w:rsidRDefault="00455845" w:rsidP="004D43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3F2" w:rsidRDefault="00614A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6329" o:spid="_x0000_s2051" type="#_x0000_t136" style="position:absolute;margin-left:0;margin-top:0;width:227.7pt;height:30.3pt;rotation:315;z-index:-251659776;mso-position-horizontal:center;mso-position-horizontal-relative:margin;mso-position-vertical:center;mso-position-vertical-relative:margin" o:allowincell="f" fillcolor="silver" stroked="f">
          <v:fill opacity=".5"/>
          <v:textpath style="font-family:&quot;Times New Roman&quot;;font-size:1pt" string="SATHYA KUNARAPU"/>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3F2" w:rsidRDefault="00614A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6330" o:spid="_x0000_s2050" type="#_x0000_t136" style="position:absolute;margin-left:0;margin-top:0;width:227.7pt;height:30.3pt;rotation:315;z-index:-251658752;mso-position-horizontal:center;mso-position-horizontal-relative:margin;mso-position-vertical:center;mso-position-vertical-relative:margin" o:allowincell="f" fillcolor="silver" stroked="f">
          <v:fill opacity=".5"/>
          <v:textpath style="font-family:&quot;Times New Roman&quot;;font-size:1pt" string="SATHYA KUNARAPU"/>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3F2" w:rsidRDefault="00614A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6328" o:spid="_x0000_s2049" type="#_x0000_t136" style="position:absolute;margin-left:0;margin-top:0;width:227.7pt;height:30.3pt;rotation:315;z-index:-251657728;mso-position-horizontal:center;mso-position-horizontal-relative:margin;mso-position-vertical:center;mso-position-vertical-relative:margin" o:allowincell="f" fillcolor="silver" stroked="f">
          <v:fill opacity=".5"/>
          <v:textpath style="font-family:&quot;Times New Roman&quot;;font-size:1pt" string="SATHYA KUNARAPU"/>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j0216724"/>
      </v:shape>
    </w:pict>
  </w:numPicBullet>
  <w:abstractNum w:abstractNumId="0">
    <w:nsid w:val="02BF0975"/>
    <w:multiLevelType w:val="hybridMultilevel"/>
    <w:tmpl w:val="1A4667F6"/>
    <w:lvl w:ilvl="0" w:tplc="4E128E9A">
      <w:start w:val="1"/>
      <w:numFmt w:val="decimal"/>
      <w:lvlText w:val="(%1)"/>
      <w:lvlJc w:val="left"/>
      <w:pPr>
        <w:ind w:left="2760" w:hanging="69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2A9A20B8"/>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
    <w:nsid w:val="31DA28B4"/>
    <w:multiLevelType w:val="hybridMultilevel"/>
    <w:tmpl w:val="9CC84BC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64DA449E"/>
    <w:multiLevelType w:val="hybridMultilevel"/>
    <w:tmpl w:val="DC7C0642"/>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4">
    <w:nsid w:val="6BF0245B"/>
    <w:multiLevelType w:val="hybridMultilevel"/>
    <w:tmpl w:val="22AED670"/>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
    <w:nsid w:val="719B0854"/>
    <w:multiLevelType w:val="hybridMultilevel"/>
    <w:tmpl w:val="6AF6D37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759B0D8E"/>
    <w:multiLevelType w:val="hybridMultilevel"/>
    <w:tmpl w:val="6F7EBA3E"/>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A839E4"/>
    <w:rsid w:val="0000351E"/>
    <w:rsid w:val="00003804"/>
    <w:rsid w:val="00004919"/>
    <w:rsid w:val="00004DCC"/>
    <w:rsid w:val="00011C3A"/>
    <w:rsid w:val="0001640C"/>
    <w:rsid w:val="000176E1"/>
    <w:rsid w:val="00017E23"/>
    <w:rsid w:val="00021C6A"/>
    <w:rsid w:val="0002593C"/>
    <w:rsid w:val="00026EAA"/>
    <w:rsid w:val="00026F3E"/>
    <w:rsid w:val="0003471C"/>
    <w:rsid w:val="00034C6C"/>
    <w:rsid w:val="00036E85"/>
    <w:rsid w:val="00040A11"/>
    <w:rsid w:val="00042639"/>
    <w:rsid w:val="00045B1A"/>
    <w:rsid w:val="000506E5"/>
    <w:rsid w:val="00055D6F"/>
    <w:rsid w:val="000564D7"/>
    <w:rsid w:val="0006284E"/>
    <w:rsid w:val="00064EA3"/>
    <w:rsid w:val="00067D04"/>
    <w:rsid w:val="00072124"/>
    <w:rsid w:val="00072254"/>
    <w:rsid w:val="0007358A"/>
    <w:rsid w:val="0008027C"/>
    <w:rsid w:val="00090A90"/>
    <w:rsid w:val="000932E8"/>
    <w:rsid w:val="000975C0"/>
    <w:rsid w:val="000A28F7"/>
    <w:rsid w:val="000A4FF9"/>
    <w:rsid w:val="000B606F"/>
    <w:rsid w:val="000C0443"/>
    <w:rsid w:val="000C17EF"/>
    <w:rsid w:val="000C1AB3"/>
    <w:rsid w:val="000C63FD"/>
    <w:rsid w:val="000D2666"/>
    <w:rsid w:val="000D5C28"/>
    <w:rsid w:val="000E05A8"/>
    <w:rsid w:val="000E1C4C"/>
    <w:rsid w:val="000E23F9"/>
    <w:rsid w:val="000E5F35"/>
    <w:rsid w:val="000E6291"/>
    <w:rsid w:val="000E7A02"/>
    <w:rsid w:val="000F0905"/>
    <w:rsid w:val="000F36B7"/>
    <w:rsid w:val="000F41D6"/>
    <w:rsid w:val="000F4824"/>
    <w:rsid w:val="000F7070"/>
    <w:rsid w:val="001137C1"/>
    <w:rsid w:val="00114B22"/>
    <w:rsid w:val="00115B60"/>
    <w:rsid w:val="00122789"/>
    <w:rsid w:val="00124657"/>
    <w:rsid w:val="00127699"/>
    <w:rsid w:val="00127799"/>
    <w:rsid w:val="001347E7"/>
    <w:rsid w:val="001426FA"/>
    <w:rsid w:val="00142F78"/>
    <w:rsid w:val="00146596"/>
    <w:rsid w:val="001506DE"/>
    <w:rsid w:val="0015691D"/>
    <w:rsid w:val="00157149"/>
    <w:rsid w:val="001604CA"/>
    <w:rsid w:val="00171025"/>
    <w:rsid w:val="0017229F"/>
    <w:rsid w:val="00173E80"/>
    <w:rsid w:val="001745F0"/>
    <w:rsid w:val="001763B3"/>
    <w:rsid w:val="00176D38"/>
    <w:rsid w:val="00182B44"/>
    <w:rsid w:val="00187231"/>
    <w:rsid w:val="00187E3E"/>
    <w:rsid w:val="00192AEF"/>
    <w:rsid w:val="001941B1"/>
    <w:rsid w:val="001A5047"/>
    <w:rsid w:val="001B10B0"/>
    <w:rsid w:val="001B3F33"/>
    <w:rsid w:val="001B5413"/>
    <w:rsid w:val="001B6DE7"/>
    <w:rsid w:val="001D1772"/>
    <w:rsid w:val="001D4B9E"/>
    <w:rsid w:val="001E28B8"/>
    <w:rsid w:val="001E316C"/>
    <w:rsid w:val="001E67D8"/>
    <w:rsid w:val="001F1E31"/>
    <w:rsid w:val="001F72F8"/>
    <w:rsid w:val="00206147"/>
    <w:rsid w:val="002077AF"/>
    <w:rsid w:val="002115A2"/>
    <w:rsid w:val="00221CB6"/>
    <w:rsid w:val="00224870"/>
    <w:rsid w:val="00230332"/>
    <w:rsid w:val="00231AFA"/>
    <w:rsid w:val="0023278A"/>
    <w:rsid w:val="00234CE1"/>
    <w:rsid w:val="002411EF"/>
    <w:rsid w:val="002435C1"/>
    <w:rsid w:val="0024455C"/>
    <w:rsid w:val="002478F8"/>
    <w:rsid w:val="0025357C"/>
    <w:rsid w:val="00257B46"/>
    <w:rsid w:val="00261BBD"/>
    <w:rsid w:val="0027186C"/>
    <w:rsid w:val="00274ECC"/>
    <w:rsid w:val="00275B38"/>
    <w:rsid w:val="0027757D"/>
    <w:rsid w:val="00281514"/>
    <w:rsid w:val="00282F50"/>
    <w:rsid w:val="00283702"/>
    <w:rsid w:val="002879D3"/>
    <w:rsid w:val="0029096E"/>
    <w:rsid w:val="002A1981"/>
    <w:rsid w:val="002B1429"/>
    <w:rsid w:val="002C57ED"/>
    <w:rsid w:val="002C5A55"/>
    <w:rsid w:val="002D3FE1"/>
    <w:rsid w:val="002D6B4C"/>
    <w:rsid w:val="002E18A8"/>
    <w:rsid w:val="002F10BC"/>
    <w:rsid w:val="002F3C3B"/>
    <w:rsid w:val="00300DB2"/>
    <w:rsid w:val="00304DE0"/>
    <w:rsid w:val="003050D3"/>
    <w:rsid w:val="00306A50"/>
    <w:rsid w:val="0030713A"/>
    <w:rsid w:val="00311FDF"/>
    <w:rsid w:val="003202CE"/>
    <w:rsid w:val="00321B77"/>
    <w:rsid w:val="00321DCC"/>
    <w:rsid w:val="00325358"/>
    <w:rsid w:val="003374C3"/>
    <w:rsid w:val="00343D88"/>
    <w:rsid w:val="00356AA3"/>
    <w:rsid w:val="0036224F"/>
    <w:rsid w:val="0036434A"/>
    <w:rsid w:val="00364F70"/>
    <w:rsid w:val="0037096A"/>
    <w:rsid w:val="003713E1"/>
    <w:rsid w:val="003807DF"/>
    <w:rsid w:val="00383727"/>
    <w:rsid w:val="003914BD"/>
    <w:rsid w:val="0039167C"/>
    <w:rsid w:val="00394E36"/>
    <w:rsid w:val="00397937"/>
    <w:rsid w:val="0039797A"/>
    <w:rsid w:val="003A6526"/>
    <w:rsid w:val="003B311E"/>
    <w:rsid w:val="003C67CC"/>
    <w:rsid w:val="003C7D5E"/>
    <w:rsid w:val="003D0B8D"/>
    <w:rsid w:val="003D432E"/>
    <w:rsid w:val="003D43A8"/>
    <w:rsid w:val="003F07EC"/>
    <w:rsid w:val="003F4C76"/>
    <w:rsid w:val="003F7478"/>
    <w:rsid w:val="004003C1"/>
    <w:rsid w:val="00407BFC"/>
    <w:rsid w:val="00407D26"/>
    <w:rsid w:val="004133BB"/>
    <w:rsid w:val="00414AFA"/>
    <w:rsid w:val="00424627"/>
    <w:rsid w:val="00430188"/>
    <w:rsid w:val="0043065A"/>
    <w:rsid w:val="0043577B"/>
    <w:rsid w:val="00441131"/>
    <w:rsid w:val="00443579"/>
    <w:rsid w:val="00447D46"/>
    <w:rsid w:val="00454F67"/>
    <w:rsid w:val="004551B6"/>
    <w:rsid w:val="00455845"/>
    <w:rsid w:val="004566F7"/>
    <w:rsid w:val="004600B3"/>
    <w:rsid w:val="00472A9A"/>
    <w:rsid w:val="00472FF9"/>
    <w:rsid w:val="00476D16"/>
    <w:rsid w:val="00481D91"/>
    <w:rsid w:val="00481EA8"/>
    <w:rsid w:val="004844FE"/>
    <w:rsid w:val="00485347"/>
    <w:rsid w:val="00491F04"/>
    <w:rsid w:val="004A0F30"/>
    <w:rsid w:val="004A5954"/>
    <w:rsid w:val="004B049D"/>
    <w:rsid w:val="004C6C83"/>
    <w:rsid w:val="004D3FB2"/>
    <w:rsid w:val="004D43F2"/>
    <w:rsid w:val="004D7F5B"/>
    <w:rsid w:val="004E4EA4"/>
    <w:rsid w:val="004F25F8"/>
    <w:rsid w:val="004F40F5"/>
    <w:rsid w:val="005013F7"/>
    <w:rsid w:val="00501499"/>
    <w:rsid w:val="005015C4"/>
    <w:rsid w:val="00514F46"/>
    <w:rsid w:val="005160F1"/>
    <w:rsid w:val="005200DA"/>
    <w:rsid w:val="005201A2"/>
    <w:rsid w:val="0052699D"/>
    <w:rsid w:val="00532C92"/>
    <w:rsid w:val="0053570F"/>
    <w:rsid w:val="00540264"/>
    <w:rsid w:val="00540F4E"/>
    <w:rsid w:val="00552271"/>
    <w:rsid w:val="0055635B"/>
    <w:rsid w:val="00560E22"/>
    <w:rsid w:val="0056508C"/>
    <w:rsid w:val="0056719E"/>
    <w:rsid w:val="00567FE9"/>
    <w:rsid w:val="00570E23"/>
    <w:rsid w:val="00576C98"/>
    <w:rsid w:val="00576DE4"/>
    <w:rsid w:val="00581863"/>
    <w:rsid w:val="00584134"/>
    <w:rsid w:val="005841BC"/>
    <w:rsid w:val="00584BE7"/>
    <w:rsid w:val="00585635"/>
    <w:rsid w:val="005859CB"/>
    <w:rsid w:val="005867FD"/>
    <w:rsid w:val="005942D1"/>
    <w:rsid w:val="00597890"/>
    <w:rsid w:val="005A1DB8"/>
    <w:rsid w:val="005B59CB"/>
    <w:rsid w:val="005C255F"/>
    <w:rsid w:val="005C3BC8"/>
    <w:rsid w:val="005C59ED"/>
    <w:rsid w:val="005C74DE"/>
    <w:rsid w:val="005D5F03"/>
    <w:rsid w:val="005D7017"/>
    <w:rsid w:val="005E39D9"/>
    <w:rsid w:val="005E7A2B"/>
    <w:rsid w:val="005F1AA7"/>
    <w:rsid w:val="005F5E3D"/>
    <w:rsid w:val="005F62AA"/>
    <w:rsid w:val="005F65F8"/>
    <w:rsid w:val="005F6AB8"/>
    <w:rsid w:val="006011C0"/>
    <w:rsid w:val="006041CE"/>
    <w:rsid w:val="006050B9"/>
    <w:rsid w:val="0061141D"/>
    <w:rsid w:val="006146BC"/>
    <w:rsid w:val="00614AA8"/>
    <w:rsid w:val="00621AA5"/>
    <w:rsid w:val="0062375F"/>
    <w:rsid w:val="00630D79"/>
    <w:rsid w:val="0063448E"/>
    <w:rsid w:val="00635AD6"/>
    <w:rsid w:val="00635F9F"/>
    <w:rsid w:val="006372A2"/>
    <w:rsid w:val="00640132"/>
    <w:rsid w:val="00641798"/>
    <w:rsid w:val="00645072"/>
    <w:rsid w:val="006460EF"/>
    <w:rsid w:val="006510C4"/>
    <w:rsid w:val="00653D57"/>
    <w:rsid w:val="00656F8E"/>
    <w:rsid w:val="00657FBE"/>
    <w:rsid w:val="0066373A"/>
    <w:rsid w:val="00663C8B"/>
    <w:rsid w:val="00667606"/>
    <w:rsid w:val="006775FD"/>
    <w:rsid w:val="0068132B"/>
    <w:rsid w:val="006863A4"/>
    <w:rsid w:val="00687025"/>
    <w:rsid w:val="00687A3F"/>
    <w:rsid w:val="00690405"/>
    <w:rsid w:val="00690989"/>
    <w:rsid w:val="00691916"/>
    <w:rsid w:val="0069303B"/>
    <w:rsid w:val="0069497B"/>
    <w:rsid w:val="00697FC8"/>
    <w:rsid w:val="006A7B2D"/>
    <w:rsid w:val="006B1DD3"/>
    <w:rsid w:val="006B3124"/>
    <w:rsid w:val="006B52EA"/>
    <w:rsid w:val="006B6BD8"/>
    <w:rsid w:val="006C0B83"/>
    <w:rsid w:val="006C0C9D"/>
    <w:rsid w:val="006D4957"/>
    <w:rsid w:val="006D5B15"/>
    <w:rsid w:val="006D6B39"/>
    <w:rsid w:val="006E2D7E"/>
    <w:rsid w:val="006E465F"/>
    <w:rsid w:val="006E4A7C"/>
    <w:rsid w:val="006F302A"/>
    <w:rsid w:val="006F4F77"/>
    <w:rsid w:val="00704B52"/>
    <w:rsid w:val="00706532"/>
    <w:rsid w:val="00707625"/>
    <w:rsid w:val="007110E3"/>
    <w:rsid w:val="0071465C"/>
    <w:rsid w:val="007162E2"/>
    <w:rsid w:val="00721E8E"/>
    <w:rsid w:val="00722134"/>
    <w:rsid w:val="00725A09"/>
    <w:rsid w:val="00733261"/>
    <w:rsid w:val="00736525"/>
    <w:rsid w:val="00736B74"/>
    <w:rsid w:val="00745DEA"/>
    <w:rsid w:val="0075527A"/>
    <w:rsid w:val="0075629F"/>
    <w:rsid w:val="00756310"/>
    <w:rsid w:val="00762365"/>
    <w:rsid w:val="007627CB"/>
    <w:rsid w:val="007632A1"/>
    <w:rsid w:val="007649EB"/>
    <w:rsid w:val="00770523"/>
    <w:rsid w:val="0077216C"/>
    <w:rsid w:val="0077374C"/>
    <w:rsid w:val="0078212D"/>
    <w:rsid w:val="007956D5"/>
    <w:rsid w:val="00795DE4"/>
    <w:rsid w:val="007A085C"/>
    <w:rsid w:val="007A3E6A"/>
    <w:rsid w:val="007A6C65"/>
    <w:rsid w:val="007B03BA"/>
    <w:rsid w:val="007B235C"/>
    <w:rsid w:val="007B34EE"/>
    <w:rsid w:val="007C0CFB"/>
    <w:rsid w:val="007C2927"/>
    <w:rsid w:val="007C3915"/>
    <w:rsid w:val="007C4D4E"/>
    <w:rsid w:val="007C6C4E"/>
    <w:rsid w:val="007C7888"/>
    <w:rsid w:val="007C7A0D"/>
    <w:rsid w:val="007D6625"/>
    <w:rsid w:val="007E151A"/>
    <w:rsid w:val="007E7CEE"/>
    <w:rsid w:val="00803812"/>
    <w:rsid w:val="008109A8"/>
    <w:rsid w:val="008156DF"/>
    <w:rsid w:val="00821E04"/>
    <w:rsid w:val="00834CF9"/>
    <w:rsid w:val="00837C39"/>
    <w:rsid w:val="00842D95"/>
    <w:rsid w:val="00843161"/>
    <w:rsid w:val="00844D75"/>
    <w:rsid w:val="00847169"/>
    <w:rsid w:val="008502F5"/>
    <w:rsid w:val="00853465"/>
    <w:rsid w:val="00855228"/>
    <w:rsid w:val="00857A3F"/>
    <w:rsid w:val="008632E0"/>
    <w:rsid w:val="008634D7"/>
    <w:rsid w:val="00863AF3"/>
    <w:rsid w:val="00864AD2"/>
    <w:rsid w:val="00872ED9"/>
    <w:rsid w:val="008759F0"/>
    <w:rsid w:val="00876722"/>
    <w:rsid w:val="008800F4"/>
    <w:rsid w:val="008814FB"/>
    <w:rsid w:val="008819F7"/>
    <w:rsid w:val="00884A0F"/>
    <w:rsid w:val="00890BD4"/>
    <w:rsid w:val="008917BD"/>
    <w:rsid w:val="008945AF"/>
    <w:rsid w:val="008A29A7"/>
    <w:rsid w:val="008B0584"/>
    <w:rsid w:val="008B074A"/>
    <w:rsid w:val="008B1872"/>
    <w:rsid w:val="008B4D85"/>
    <w:rsid w:val="008B6C86"/>
    <w:rsid w:val="008C4004"/>
    <w:rsid w:val="008C604D"/>
    <w:rsid w:val="008C658C"/>
    <w:rsid w:val="008C7D8A"/>
    <w:rsid w:val="008D1412"/>
    <w:rsid w:val="008D51F8"/>
    <w:rsid w:val="008D7596"/>
    <w:rsid w:val="008E219D"/>
    <w:rsid w:val="008E28F2"/>
    <w:rsid w:val="008E4952"/>
    <w:rsid w:val="008E57C4"/>
    <w:rsid w:val="008F0443"/>
    <w:rsid w:val="008F1117"/>
    <w:rsid w:val="008F2CBB"/>
    <w:rsid w:val="008F2DDA"/>
    <w:rsid w:val="008F6641"/>
    <w:rsid w:val="008F68FA"/>
    <w:rsid w:val="009048B8"/>
    <w:rsid w:val="00904DD8"/>
    <w:rsid w:val="0091124D"/>
    <w:rsid w:val="00916D85"/>
    <w:rsid w:val="00927BC7"/>
    <w:rsid w:val="0093567E"/>
    <w:rsid w:val="00940AD5"/>
    <w:rsid w:val="00945A6F"/>
    <w:rsid w:val="00952048"/>
    <w:rsid w:val="00956FE1"/>
    <w:rsid w:val="00962A63"/>
    <w:rsid w:val="0096548D"/>
    <w:rsid w:val="00971C99"/>
    <w:rsid w:val="009739A1"/>
    <w:rsid w:val="00976C45"/>
    <w:rsid w:val="00983B68"/>
    <w:rsid w:val="00985083"/>
    <w:rsid w:val="00986107"/>
    <w:rsid w:val="009872A9"/>
    <w:rsid w:val="00993C2E"/>
    <w:rsid w:val="009977F9"/>
    <w:rsid w:val="009C3C73"/>
    <w:rsid w:val="009D491A"/>
    <w:rsid w:val="00A07435"/>
    <w:rsid w:val="00A074E0"/>
    <w:rsid w:val="00A1443D"/>
    <w:rsid w:val="00A14EDE"/>
    <w:rsid w:val="00A154B1"/>
    <w:rsid w:val="00A17780"/>
    <w:rsid w:val="00A22D3C"/>
    <w:rsid w:val="00A24783"/>
    <w:rsid w:val="00A328D7"/>
    <w:rsid w:val="00A3419D"/>
    <w:rsid w:val="00A3757F"/>
    <w:rsid w:val="00A436B3"/>
    <w:rsid w:val="00A4557C"/>
    <w:rsid w:val="00A50901"/>
    <w:rsid w:val="00A51DBE"/>
    <w:rsid w:val="00A5254B"/>
    <w:rsid w:val="00A5479D"/>
    <w:rsid w:val="00A56FAA"/>
    <w:rsid w:val="00A6345C"/>
    <w:rsid w:val="00A762FF"/>
    <w:rsid w:val="00A839E4"/>
    <w:rsid w:val="00A86887"/>
    <w:rsid w:val="00A86B6F"/>
    <w:rsid w:val="00A873B7"/>
    <w:rsid w:val="00A92C51"/>
    <w:rsid w:val="00A93763"/>
    <w:rsid w:val="00A94615"/>
    <w:rsid w:val="00A95417"/>
    <w:rsid w:val="00AB6A0B"/>
    <w:rsid w:val="00AC1ABE"/>
    <w:rsid w:val="00AC1CC2"/>
    <w:rsid w:val="00AC778B"/>
    <w:rsid w:val="00AD7E4E"/>
    <w:rsid w:val="00AE5D66"/>
    <w:rsid w:val="00AF03D0"/>
    <w:rsid w:val="00AF20B2"/>
    <w:rsid w:val="00AF57F4"/>
    <w:rsid w:val="00B03320"/>
    <w:rsid w:val="00B05B6D"/>
    <w:rsid w:val="00B115D4"/>
    <w:rsid w:val="00B15D29"/>
    <w:rsid w:val="00B22E5F"/>
    <w:rsid w:val="00B27F4A"/>
    <w:rsid w:val="00B32D4C"/>
    <w:rsid w:val="00B32D9D"/>
    <w:rsid w:val="00B331CE"/>
    <w:rsid w:val="00B344D0"/>
    <w:rsid w:val="00B37374"/>
    <w:rsid w:val="00B40E48"/>
    <w:rsid w:val="00B44A26"/>
    <w:rsid w:val="00B5365C"/>
    <w:rsid w:val="00B5444F"/>
    <w:rsid w:val="00B54EB2"/>
    <w:rsid w:val="00B751C0"/>
    <w:rsid w:val="00B87C7D"/>
    <w:rsid w:val="00B87E31"/>
    <w:rsid w:val="00BA22EA"/>
    <w:rsid w:val="00BA33C2"/>
    <w:rsid w:val="00BB0DA0"/>
    <w:rsid w:val="00BB1CAC"/>
    <w:rsid w:val="00BB563E"/>
    <w:rsid w:val="00BC1177"/>
    <w:rsid w:val="00BC731C"/>
    <w:rsid w:val="00BD266D"/>
    <w:rsid w:val="00BE0ADF"/>
    <w:rsid w:val="00BE2A40"/>
    <w:rsid w:val="00BE3837"/>
    <w:rsid w:val="00BE455E"/>
    <w:rsid w:val="00BF231D"/>
    <w:rsid w:val="00C007A3"/>
    <w:rsid w:val="00C02177"/>
    <w:rsid w:val="00C024AC"/>
    <w:rsid w:val="00C1074F"/>
    <w:rsid w:val="00C15944"/>
    <w:rsid w:val="00C248DC"/>
    <w:rsid w:val="00C27696"/>
    <w:rsid w:val="00C31B94"/>
    <w:rsid w:val="00C3309C"/>
    <w:rsid w:val="00C36653"/>
    <w:rsid w:val="00C435B9"/>
    <w:rsid w:val="00C43B4F"/>
    <w:rsid w:val="00C47731"/>
    <w:rsid w:val="00C512D2"/>
    <w:rsid w:val="00C54481"/>
    <w:rsid w:val="00C54A04"/>
    <w:rsid w:val="00C66DFB"/>
    <w:rsid w:val="00C71AD6"/>
    <w:rsid w:val="00C72280"/>
    <w:rsid w:val="00C72861"/>
    <w:rsid w:val="00C80AA4"/>
    <w:rsid w:val="00C810B8"/>
    <w:rsid w:val="00C85B37"/>
    <w:rsid w:val="00C91441"/>
    <w:rsid w:val="00C94B34"/>
    <w:rsid w:val="00C955E8"/>
    <w:rsid w:val="00C962E2"/>
    <w:rsid w:val="00C97000"/>
    <w:rsid w:val="00CA53D0"/>
    <w:rsid w:val="00CB4F9B"/>
    <w:rsid w:val="00CB5116"/>
    <w:rsid w:val="00CC0192"/>
    <w:rsid w:val="00CC6255"/>
    <w:rsid w:val="00CC7325"/>
    <w:rsid w:val="00CD0D1A"/>
    <w:rsid w:val="00CD47D6"/>
    <w:rsid w:val="00CD6DBF"/>
    <w:rsid w:val="00CE4391"/>
    <w:rsid w:val="00CF189F"/>
    <w:rsid w:val="00D032EF"/>
    <w:rsid w:val="00D035DD"/>
    <w:rsid w:val="00D043A3"/>
    <w:rsid w:val="00D05C90"/>
    <w:rsid w:val="00D07BF3"/>
    <w:rsid w:val="00D12CA0"/>
    <w:rsid w:val="00D13EF9"/>
    <w:rsid w:val="00D15FEE"/>
    <w:rsid w:val="00D17160"/>
    <w:rsid w:val="00D21114"/>
    <w:rsid w:val="00D2136D"/>
    <w:rsid w:val="00D2287C"/>
    <w:rsid w:val="00D229B2"/>
    <w:rsid w:val="00D258D6"/>
    <w:rsid w:val="00D35E94"/>
    <w:rsid w:val="00D44755"/>
    <w:rsid w:val="00D4501D"/>
    <w:rsid w:val="00D45CA1"/>
    <w:rsid w:val="00D551A5"/>
    <w:rsid w:val="00D6291E"/>
    <w:rsid w:val="00D639FE"/>
    <w:rsid w:val="00D73028"/>
    <w:rsid w:val="00D77FC2"/>
    <w:rsid w:val="00D82AE6"/>
    <w:rsid w:val="00D832DE"/>
    <w:rsid w:val="00D86645"/>
    <w:rsid w:val="00D910D8"/>
    <w:rsid w:val="00D93BCA"/>
    <w:rsid w:val="00D93EF5"/>
    <w:rsid w:val="00DA368A"/>
    <w:rsid w:val="00DC012D"/>
    <w:rsid w:val="00DC28A1"/>
    <w:rsid w:val="00DC2904"/>
    <w:rsid w:val="00DC64CB"/>
    <w:rsid w:val="00DC70BB"/>
    <w:rsid w:val="00DC75F3"/>
    <w:rsid w:val="00DD5180"/>
    <w:rsid w:val="00DE0CDF"/>
    <w:rsid w:val="00DE1168"/>
    <w:rsid w:val="00DE20A1"/>
    <w:rsid w:val="00DE3E0B"/>
    <w:rsid w:val="00DE6A66"/>
    <w:rsid w:val="00DE73D4"/>
    <w:rsid w:val="00DE7D47"/>
    <w:rsid w:val="00DF08E5"/>
    <w:rsid w:val="00DF4C31"/>
    <w:rsid w:val="00DF4E80"/>
    <w:rsid w:val="00DF7E4D"/>
    <w:rsid w:val="00E001F4"/>
    <w:rsid w:val="00E0236A"/>
    <w:rsid w:val="00E049DF"/>
    <w:rsid w:val="00E0631E"/>
    <w:rsid w:val="00E104E5"/>
    <w:rsid w:val="00E10B29"/>
    <w:rsid w:val="00E14D33"/>
    <w:rsid w:val="00E15CA3"/>
    <w:rsid w:val="00E25F4F"/>
    <w:rsid w:val="00E27C9F"/>
    <w:rsid w:val="00E401D5"/>
    <w:rsid w:val="00E447E2"/>
    <w:rsid w:val="00E46CF8"/>
    <w:rsid w:val="00E50701"/>
    <w:rsid w:val="00E50E17"/>
    <w:rsid w:val="00E51192"/>
    <w:rsid w:val="00E56AAA"/>
    <w:rsid w:val="00E57C8A"/>
    <w:rsid w:val="00E62F17"/>
    <w:rsid w:val="00E66520"/>
    <w:rsid w:val="00E66B81"/>
    <w:rsid w:val="00E67A6F"/>
    <w:rsid w:val="00E762CA"/>
    <w:rsid w:val="00E7660C"/>
    <w:rsid w:val="00E810BA"/>
    <w:rsid w:val="00E814EF"/>
    <w:rsid w:val="00E836BF"/>
    <w:rsid w:val="00E83CAE"/>
    <w:rsid w:val="00E90B17"/>
    <w:rsid w:val="00E90E5F"/>
    <w:rsid w:val="00E94E14"/>
    <w:rsid w:val="00E978D9"/>
    <w:rsid w:val="00EA15A2"/>
    <w:rsid w:val="00EA3378"/>
    <w:rsid w:val="00EA792D"/>
    <w:rsid w:val="00EB0572"/>
    <w:rsid w:val="00EB190E"/>
    <w:rsid w:val="00EB1B27"/>
    <w:rsid w:val="00EC121B"/>
    <w:rsid w:val="00EC4F73"/>
    <w:rsid w:val="00ED070E"/>
    <w:rsid w:val="00ED0CE7"/>
    <w:rsid w:val="00ED7442"/>
    <w:rsid w:val="00EE60EE"/>
    <w:rsid w:val="00EE6825"/>
    <w:rsid w:val="00EF5927"/>
    <w:rsid w:val="00F001F4"/>
    <w:rsid w:val="00F07AF8"/>
    <w:rsid w:val="00F10F43"/>
    <w:rsid w:val="00F11AD0"/>
    <w:rsid w:val="00F135AB"/>
    <w:rsid w:val="00F1457F"/>
    <w:rsid w:val="00F14EA9"/>
    <w:rsid w:val="00F2442E"/>
    <w:rsid w:val="00F30380"/>
    <w:rsid w:val="00F31E50"/>
    <w:rsid w:val="00F327B6"/>
    <w:rsid w:val="00F42068"/>
    <w:rsid w:val="00F515D5"/>
    <w:rsid w:val="00F55ED8"/>
    <w:rsid w:val="00F56B80"/>
    <w:rsid w:val="00F74736"/>
    <w:rsid w:val="00F771E3"/>
    <w:rsid w:val="00F84FD5"/>
    <w:rsid w:val="00F85283"/>
    <w:rsid w:val="00FA054B"/>
    <w:rsid w:val="00FA2E01"/>
    <w:rsid w:val="00FA71A2"/>
    <w:rsid w:val="00FB0FBE"/>
    <w:rsid w:val="00FB2D80"/>
    <w:rsid w:val="00FB43BF"/>
    <w:rsid w:val="00FB4805"/>
    <w:rsid w:val="00FB7F99"/>
    <w:rsid w:val="00FC59F5"/>
    <w:rsid w:val="00FC6243"/>
    <w:rsid w:val="00FD5978"/>
    <w:rsid w:val="00FD7084"/>
    <w:rsid w:val="00FE0058"/>
    <w:rsid w:val="00FE2D49"/>
    <w:rsid w:val="00FE4D05"/>
    <w:rsid w:val="00FE5964"/>
    <w:rsid w:val="00FE76D2"/>
    <w:rsid w:val="00FF5D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allout" idref="# 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3BA"/>
  </w:style>
  <w:style w:type="paragraph" w:styleId="Heading1">
    <w:name w:val="heading 1"/>
    <w:basedOn w:val="Normal"/>
    <w:next w:val="Normal"/>
    <w:qFormat/>
    <w:rsid w:val="007B03BA"/>
    <w:pPr>
      <w:keepNext/>
      <w:outlineLvl w:val="0"/>
    </w:pPr>
    <w:rPr>
      <w:sz w:val="24"/>
    </w:rPr>
  </w:style>
  <w:style w:type="paragraph" w:styleId="Heading2">
    <w:name w:val="heading 2"/>
    <w:basedOn w:val="Normal"/>
    <w:next w:val="Normal"/>
    <w:qFormat/>
    <w:rsid w:val="007B03BA"/>
    <w:pPr>
      <w:keepNext/>
      <w:spacing w:line="360" w:lineRule="auto"/>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03BA"/>
    <w:pPr>
      <w:jc w:val="center"/>
    </w:pPr>
    <w:rPr>
      <w:b/>
      <w:sz w:val="28"/>
    </w:rPr>
  </w:style>
  <w:style w:type="character" w:styleId="Hyperlink">
    <w:name w:val="Hyperlink"/>
    <w:rsid w:val="007B03BA"/>
    <w:rPr>
      <w:color w:val="0000FF"/>
      <w:u w:val="single"/>
    </w:rPr>
  </w:style>
  <w:style w:type="character" w:styleId="FollowedHyperlink">
    <w:name w:val="FollowedHyperlink"/>
    <w:rsid w:val="007B03BA"/>
    <w:rPr>
      <w:color w:val="800080"/>
      <w:u w:val="single"/>
    </w:rPr>
  </w:style>
  <w:style w:type="paragraph" w:styleId="BodyTextIndent">
    <w:name w:val="Body Text Indent"/>
    <w:basedOn w:val="Normal"/>
    <w:rsid w:val="007B03BA"/>
    <w:pPr>
      <w:spacing w:line="360" w:lineRule="auto"/>
      <w:ind w:left="720" w:firstLine="720"/>
      <w:jc w:val="both"/>
    </w:pPr>
    <w:rPr>
      <w:rFonts w:ascii="Verdana" w:hAnsi="Verdana"/>
    </w:rPr>
  </w:style>
  <w:style w:type="character" w:customStyle="1" w:styleId="apple-style-span">
    <w:name w:val="apple-style-span"/>
    <w:rsid w:val="000E6291"/>
    <w:rPr>
      <w:rFonts w:cs="Times New Roman"/>
    </w:rPr>
  </w:style>
  <w:style w:type="paragraph" w:styleId="BodyText3">
    <w:name w:val="Body Text 3"/>
    <w:basedOn w:val="Normal"/>
    <w:link w:val="BodyText3Char"/>
    <w:rsid w:val="00CB4F9B"/>
    <w:pPr>
      <w:spacing w:after="120"/>
    </w:pPr>
    <w:rPr>
      <w:sz w:val="16"/>
      <w:szCs w:val="16"/>
    </w:rPr>
  </w:style>
  <w:style w:type="character" w:customStyle="1" w:styleId="BodyText3Char">
    <w:name w:val="Body Text 3 Char"/>
    <w:link w:val="BodyText3"/>
    <w:rsid w:val="00CB4F9B"/>
    <w:rPr>
      <w:sz w:val="16"/>
      <w:szCs w:val="16"/>
    </w:rPr>
  </w:style>
  <w:style w:type="character" w:customStyle="1" w:styleId="watch-page-link">
    <w:name w:val="watch-page-link"/>
    <w:basedOn w:val="DefaultParagraphFont"/>
    <w:rsid w:val="00E50701"/>
  </w:style>
  <w:style w:type="paragraph" w:styleId="NoSpacing">
    <w:name w:val="No Spacing"/>
    <w:link w:val="NoSpacingChar"/>
    <w:uiPriority w:val="1"/>
    <w:qFormat/>
    <w:rsid w:val="00E049DF"/>
    <w:rPr>
      <w:rFonts w:ascii="Calibri" w:hAnsi="Calibri"/>
      <w:sz w:val="22"/>
      <w:szCs w:val="22"/>
    </w:rPr>
  </w:style>
  <w:style w:type="character" w:customStyle="1" w:styleId="NoSpacingChar">
    <w:name w:val="No Spacing Char"/>
    <w:link w:val="NoSpacing"/>
    <w:uiPriority w:val="1"/>
    <w:rsid w:val="00E049DF"/>
    <w:rPr>
      <w:rFonts w:ascii="Calibri" w:hAnsi="Calibri"/>
      <w:sz w:val="22"/>
      <w:szCs w:val="22"/>
      <w:lang w:val="en-US" w:eastAsia="en-US" w:bidi="ar-SA"/>
    </w:rPr>
  </w:style>
  <w:style w:type="paragraph" w:styleId="BalloonText">
    <w:name w:val="Balloon Text"/>
    <w:basedOn w:val="Normal"/>
    <w:link w:val="BalloonTextChar"/>
    <w:rsid w:val="00E049DF"/>
    <w:rPr>
      <w:rFonts w:ascii="Tahoma" w:hAnsi="Tahoma"/>
      <w:sz w:val="16"/>
      <w:szCs w:val="16"/>
    </w:rPr>
  </w:style>
  <w:style w:type="character" w:customStyle="1" w:styleId="BalloonTextChar">
    <w:name w:val="Balloon Text Char"/>
    <w:link w:val="BalloonText"/>
    <w:rsid w:val="00E049DF"/>
    <w:rPr>
      <w:rFonts w:ascii="Tahoma" w:hAnsi="Tahoma" w:cs="Tahoma"/>
      <w:sz w:val="16"/>
      <w:szCs w:val="16"/>
    </w:rPr>
  </w:style>
  <w:style w:type="paragraph" w:styleId="Header">
    <w:name w:val="header"/>
    <w:basedOn w:val="Normal"/>
    <w:link w:val="HeaderChar"/>
    <w:rsid w:val="004D43F2"/>
    <w:pPr>
      <w:tabs>
        <w:tab w:val="center" w:pos="4680"/>
        <w:tab w:val="right" w:pos="9360"/>
      </w:tabs>
    </w:pPr>
  </w:style>
  <w:style w:type="character" w:customStyle="1" w:styleId="HeaderChar">
    <w:name w:val="Header Char"/>
    <w:basedOn w:val="DefaultParagraphFont"/>
    <w:link w:val="Header"/>
    <w:rsid w:val="004D43F2"/>
  </w:style>
  <w:style w:type="paragraph" w:styleId="Footer">
    <w:name w:val="footer"/>
    <w:basedOn w:val="Normal"/>
    <w:link w:val="FooterChar"/>
    <w:rsid w:val="004D43F2"/>
    <w:pPr>
      <w:tabs>
        <w:tab w:val="center" w:pos="4680"/>
        <w:tab w:val="right" w:pos="9360"/>
      </w:tabs>
    </w:pPr>
  </w:style>
  <w:style w:type="character" w:customStyle="1" w:styleId="FooterChar">
    <w:name w:val="Footer Char"/>
    <w:basedOn w:val="DefaultParagraphFont"/>
    <w:link w:val="Footer"/>
    <w:rsid w:val="004D43F2"/>
  </w:style>
  <w:style w:type="paragraph" w:styleId="Subtitle">
    <w:name w:val="Subtitle"/>
    <w:basedOn w:val="Normal"/>
    <w:next w:val="Normal"/>
    <w:link w:val="SubtitleChar"/>
    <w:qFormat/>
    <w:rsid w:val="00AD7E4E"/>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AD7E4E"/>
    <w:rPr>
      <w:rFonts w:ascii="Cambria" w:eastAsia="Times New Roman" w:hAnsi="Cambria" w:cs="Times New Roman"/>
      <w:sz w:val="24"/>
      <w:szCs w:val="24"/>
    </w:rPr>
  </w:style>
  <w:style w:type="character" w:styleId="Strong">
    <w:name w:val="Strong"/>
    <w:basedOn w:val="DefaultParagraphFont"/>
    <w:qFormat/>
    <w:rsid w:val="007C4D4E"/>
    <w:rPr>
      <w:b/>
      <w:bCs/>
    </w:rPr>
  </w:style>
  <w:style w:type="character" w:styleId="Emphasis">
    <w:name w:val="Emphasis"/>
    <w:basedOn w:val="DefaultParagraphFont"/>
    <w:qFormat/>
    <w:rsid w:val="007C4D4E"/>
    <w:rPr>
      <w:i/>
      <w:iCs/>
    </w:rPr>
  </w:style>
  <w:style w:type="paragraph" w:styleId="NormalWeb">
    <w:name w:val="Normal (Web)"/>
    <w:basedOn w:val="Normal"/>
    <w:uiPriority w:val="99"/>
    <w:unhideWhenUsed/>
    <w:rsid w:val="004F25F8"/>
    <w:pPr>
      <w:spacing w:before="100" w:beforeAutospacing="1" w:after="100" w:afterAutospacing="1"/>
    </w:pPr>
    <w:rPr>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4398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nclsatis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SATYA_Resume_202305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A2D0A-6242-4172-AC6A-AD5BBF2F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SATYA_Resume_20230508</Template>
  <TotalTime>2</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6336</CharactersWithSpaces>
  <SharedDoc>false</SharedDoc>
  <HLinks>
    <vt:vector size="6" baseType="variant">
      <vt:variant>
        <vt:i4>1900577</vt:i4>
      </vt:variant>
      <vt:variant>
        <vt:i4>0</vt:i4>
      </vt:variant>
      <vt:variant>
        <vt:i4>0</vt:i4>
      </vt:variant>
      <vt:variant>
        <vt:i4>5</vt:i4>
      </vt:variant>
      <vt:variant>
        <vt:lpwstr>mailto:mnclsatish@gmail.com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ADMIN</dc:creator>
  <cp:lastModifiedBy>ADMIN</cp:lastModifiedBy>
  <cp:revision>2</cp:revision>
  <cp:lastPrinted>2010-01-16T07:21:00Z</cp:lastPrinted>
  <dcterms:created xsi:type="dcterms:W3CDTF">2023-05-21T02:55:00Z</dcterms:created>
  <dcterms:modified xsi:type="dcterms:W3CDTF">2023-05-21T02:55:00Z</dcterms:modified>
</cp:coreProperties>
</file>