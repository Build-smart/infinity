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F74A54" w:rsidP="00141A4C">
      <w:pPr>
        <w:pStyle w:val="Title"/>
      </w:pPr>
      <w:r>
        <w:t>Y Shiva Prasad</w:t>
      </w:r>
    </w:p>
    <w:p w:rsidR="00141A4C" w:rsidRDefault="009768DC" w:rsidP="00141A4C">
      <w:r>
        <w:t xml:space="preserve">Telangana, Hyderabad </w:t>
      </w:r>
      <w:r w:rsidR="00141A4C">
        <w:t>| </w:t>
      </w:r>
      <w:r>
        <w:t>+91-8790451783</w:t>
      </w:r>
      <w:r w:rsidR="00141A4C">
        <w:t> | </w:t>
      </w:r>
      <w:r w:rsidR="007D6702">
        <w:t>yaramadishiva1@gmail.com</w:t>
      </w:r>
    </w:p>
    <w:p w:rsidR="006270A9" w:rsidRDefault="00FD7D93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5242204C83E24357B7E19D0EEF72F690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:rsidR="006270A9" w:rsidRPr="007D6702" w:rsidRDefault="007D6702" w:rsidP="007D6702">
      <w:pPr>
        <w:spacing w:line="276" w:lineRule="auto"/>
        <w:rPr>
          <w:color w:val="3A3836" w:themeColor="background2" w:themeShade="40"/>
        </w:rPr>
      </w:pPr>
      <w:r>
        <w:rPr>
          <w:rFonts w:cs="Segoe UI"/>
          <w:color w:val="3A3836" w:themeColor="background2" w:themeShade="40"/>
          <w:shd w:val="clear" w:color="auto" w:fill="FDFDFD"/>
        </w:rPr>
        <w:t xml:space="preserve">         </w:t>
      </w:r>
      <w:r w:rsidR="009768DC" w:rsidRPr="007D6702">
        <w:rPr>
          <w:rFonts w:cs="Segoe UI"/>
          <w:color w:val="3A3836" w:themeColor="background2" w:themeShade="40"/>
          <w:shd w:val="clear" w:color="auto" w:fill="FDFDFD"/>
        </w:rPr>
        <w:t xml:space="preserve">Creative graphic designer with innovative ideas and a unique approach to visuals. More than </w:t>
      </w:r>
      <w:r w:rsidR="00C66A84">
        <w:rPr>
          <w:rFonts w:cs="Segoe UI"/>
          <w:color w:val="3A3836" w:themeColor="background2" w:themeShade="40"/>
          <w:shd w:val="clear" w:color="auto" w:fill="FDFDFD"/>
        </w:rPr>
        <w:t>3years</w:t>
      </w:r>
      <w:bookmarkStart w:id="0" w:name="_GoBack"/>
      <w:bookmarkEnd w:id="0"/>
      <w:r w:rsidR="009768DC" w:rsidRPr="007D6702">
        <w:rPr>
          <w:rFonts w:cs="Segoe UI"/>
          <w:color w:val="3A3836" w:themeColor="background2" w:themeShade="40"/>
          <w:shd w:val="clear" w:color="auto" w:fill="FDFDFD"/>
        </w:rPr>
        <w:t xml:space="preserve"> of experience developing designs for print media, online websites, video, and advertising. Solid understanding of marketing principles and advertising techniques. Great attention to detail and a talent for creating memorable visual designs. Enthusiastic team player who is committed to delivering top results on time and within the budget. Passion for keeping clients satisfied with each project.</w:t>
      </w:r>
    </w:p>
    <w:sdt>
      <w:sdtPr>
        <w:alias w:val="Education:"/>
        <w:tag w:val="Education:"/>
        <w:id w:val="807127995"/>
        <w:placeholder>
          <w:docPart w:val="315E2318BE1A472C83EBDD3EEC8F55F7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bachelor’s degree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2017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osmania university</w:t>
      </w:r>
    </w:p>
    <w:p w:rsidR="007D6702" w:rsidRDefault="007D6702" w:rsidP="007D6702">
      <w:pPr>
        <w:pStyle w:val="ListBullet"/>
      </w:pPr>
      <w:r>
        <w:t>B.com (Computers, 2014-2017)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intermediate | 2014 | BOARD OF intermediate</w:t>
      </w:r>
    </w:p>
    <w:p w:rsidR="007D6702" w:rsidRDefault="007D6702" w:rsidP="007D6702">
      <w:pPr>
        <w:pStyle w:val="ListBullet"/>
      </w:pPr>
      <w:r>
        <w:t>CEC – 2014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ssc | 2012 | board of secondary education</w:t>
      </w:r>
    </w:p>
    <w:p w:rsidR="007D6702" w:rsidRDefault="007D6702" w:rsidP="007D6702">
      <w:pPr>
        <w:pStyle w:val="ListBullet"/>
      </w:pPr>
      <w:r>
        <w:t>SSC- 2012</w:t>
      </w:r>
    </w:p>
    <w:sdt>
      <w:sdtPr>
        <w:alias w:val="Skills &amp; Abilities:"/>
        <w:tag w:val="Skills &amp; Abilities:"/>
        <w:id w:val="458624136"/>
        <w:placeholder>
          <w:docPart w:val="052BD276A8154E18AC160DACF76FFCE5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Photoshop</w:t>
      </w:r>
    </w:p>
    <w:p w:rsidR="006270A9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Social Media Poster Designs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Logo Designs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Color Correction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Image Edit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Different type of Formats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Basic animations</w:t>
      </w:r>
    </w:p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Illustrator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Social Media Poster Designs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Logo Designs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Different type of Formats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3D text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Flyers Designs</w:t>
      </w:r>
    </w:p>
    <w:p w:rsid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>Print Designs</w:t>
      </w:r>
    </w:p>
    <w:p w:rsid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>Package designs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>CMYK, RGB</w:t>
      </w:r>
    </w:p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XD</w:t>
      </w:r>
    </w:p>
    <w:p w:rsidR="006270A9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Create wire frames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Website templates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lastRenderedPageBreak/>
        <w:t>Mobile UI Templates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/>
          <w:color w:val="3A3836" w:themeColor="background2" w:themeShade="40"/>
        </w:rPr>
        <w:t>Different type of prototypes</w:t>
      </w:r>
    </w:p>
    <w:p w:rsidR="006270A9" w:rsidRPr="007D6702" w:rsidRDefault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Adobe After Effects</w:t>
      </w:r>
    </w:p>
    <w:p w:rsidR="006270A9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Basic Animations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Motion Graphics Basics</w:t>
      </w:r>
    </w:p>
    <w:p w:rsidR="007D6702" w:rsidRPr="007D6702" w:rsidRDefault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Video Color Grade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Theme="majorHAnsi" w:hAnsiTheme="majorHAnsi" w:cs="Arial"/>
          <w:bCs/>
          <w:color w:val="3A3836" w:themeColor="background2" w:themeShade="40"/>
          <w:shd w:val="clear" w:color="auto" w:fill="FFFFFF"/>
        </w:rPr>
        <w:t>Basic Video Editing’s (with animations)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>
        <w:rPr>
          <w:color w:val="2A7B88" w:themeColor="accent1" w:themeShade="BF"/>
        </w:rPr>
        <w:t>Microsoft office</w:t>
      </w:r>
    </w:p>
    <w:p w:rsidR="007D6702" w:rsidRDefault="007D6702" w:rsidP="007D6702">
      <w:pPr>
        <w:pStyle w:val="ListBullet"/>
      </w:pPr>
      <w:r>
        <w:t>Excel</w:t>
      </w:r>
    </w:p>
    <w:p w:rsidR="007D6702" w:rsidRDefault="007D6702" w:rsidP="007D6702">
      <w:pPr>
        <w:pStyle w:val="ListBullet"/>
      </w:pPr>
      <w:r>
        <w:t>Word</w:t>
      </w:r>
    </w:p>
    <w:p w:rsidR="007D6702" w:rsidRPr="007D6702" w:rsidRDefault="007D6702" w:rsidP="007D6702">
      <w:pPr>
        <w:pStyle w:val="ListBullet"/>
      </w:pPr>
      <w:r>
        <w:t>Power point</w:t>
      </w:r>
    </w:p>
    <w:p w:rsidR="006270A9" w:rsidRPr="007D6702" w:rsidRDefault="007D6702">
      <w:pPr>
        <w:pStyle w:val="Heading1"/>
      </w:pPr>
      <w:r w:rsidRPr="007D6702">
        <w:t>Experience (3 Years)</w:t>
      </w:r>
    </w:p>
    <w:p w:rsidR="007D6702" w:rsidRDefault="007D6702" w:rsidP="00F5520E">
      <w:pPr>
        <w:pStyle w:val="ListBullet"/>
        <w:numPr>
          <w:ilvl w:val="0"/>
          <w:numId w:val="0"/>
        </w:numPr>
      </w:pPr>
      <w:r>
        <w:t xml:space="preserve">Soft </w:t>
      </w:r>
      <w:proofErr w:type="spellStart"/>
      <w:r>
        <w:t>Projex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</w:t>
      </w:r>
    </w:p>
    <w:p w:rsidR="006270A9" w:rsidRDefault="007D6702" w:rsidP="00F5520E">
      <w:pPr>
        <w:pStyle w:val="ListBullet"/>
        <w:numPr>
          <w:ilvl w:val="0"/>
          <w:numId w:val="0"/>
        </w:numPr>
      </w:pPr>
      <w:r>
        <w:t xml:space="preserve">      Hyderabad, Kukatpally,500072</w:t>
      </w:r>
    </w:p>
    <w:p w:rsidR="007D6702" w:rsidRDefault="007D6702" w:rsidP="007D6702">
      <w:pPr>
        <w:pStyle w:val="ListBullet"/>
      </w:pPr>
      <w:proofErr w:type="gramStart"/>
      <w:r>
        <w:t>,(</w:t>
      </w:r>
      <w:proofErr w:type="gramEnd"/>
      <w:r>
        <w:t>Sep-2019) to (Till Now)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 w:rsidRPr="007D6702">
        <w:rPr>
          <w:color w:val="2A7B88" w:themeColor="accent1" w:themeShade="BF"/>
        </w:rPr>
        <w:t>Graphic designer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soft projex</w:t>
      </w:r>
      <w:r w:rsidR="009D5933" w:rsidRPr="007D6702">
        <w:rPr>
          <w:color w:val="2A7B88" w:themeColor="accent1" w:themeShade="BF"/>
        </w:rPr>
        <w:t> | </w:t>
      </w:r>
      <w:r w:rsidRPr="007D6702">
        <w:rPr>
          <w:color w:val="2A7B88" w:themeColor="accent1" w:themeShade="BF"/>
        </w:rPr>
        <w:t>sep-2019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Schedule projects and define budget constraints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Conceptualize visuals based on requirements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 Prepare rough drafts and present ideas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Develop illustrations, logos and other designs using software or by hand</w:t>
      </w:r>
    </w:p>
    <w:p w:rsid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Use the appropriate colors and layouts for each graphic</w:t>
      </w:r>
    </w:p>
    <w:p w:rsidR="007D6702" w:rsidRPr="007D6702" w:rsidRDefault="007D6702" w:rsidP="007D6702">
      <w:pPr>
        <w:pStyle w:val="ListBullet"/>
        <w:rPr>
          <w:rFonts w:asciiTheme="majorHAnsi" w:hAnsiTheme="majorHAnsi"/>
          <w:color w:val="3A3836" w:themeColor="background2" w:themeShade="40"/>
        </w:rPr>
      </w:pPr>
      <w:r w:rsidRPr="007D6702"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 xml:space="preserve">Work with copywriters and creative 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t>director to produce final design</w:t>
      </w:r>
    </w:p>
    <w:p w:rsidR="007D6702" w:rsidRPr="007D6702" w:rsidRDefault="007D6702" w:rsidP="007D6702">
      <w:pPr>
        <w:pStyle w:val="Heading2"/>
        <w:rPr>
          <w:color w:val="2A7B88" w:themeColor="accent1" w:themeShade="BF"/>
        </w:rPr>
      </w:pPr>
      <w:r>
        <w:rPr>
          <w:color w:val="2A7B88" w:themeColor="accent1" w:themeShade="BF"/>
        </w:rPr>
        <w:t xml:space="preserve">Lanuages </w:t>
      </w:r>
    </w:p>
    <w:p w:rsidR="007D6702" w:rsidRDefault="007D6702" w:rsidP="007D6702">
      <w:pPr>
        <w:pStyle w:val="ListBullet"/>
      </w:pPr>
      <w:r>
        <w:t xml:space="preserve">English </w:t>
      </w:r>
    </w:p>
    <w:p w:rsidR="007D6702" w:rsidRDefault="007D6702" w:rsidP="007D6702">
      <w:pPr>
        <w:pStyle w:val="ListBullet"/>
      </w:pPr>
      <w:r>
        <w:t>Hindi</w:t>
      </w:r>
    </w:p>
    <w:p w:rsidR="007D6702" w:rsidRDefault="007D6702" w:rsidP="007D6702">
      <w:pPr>
        <w:pStyle w:val="ListBullet"/>
      </w:pPr>
      <w:r>
        <w:t>Telugu</w:t>
      </w: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Default="007D6702" w:rsidP="007D6702">
      <w:pPr>
        <w:pStyle w:val="ListBullet"/>
        <w:numPr>
          <w:ilvl w:val="0"/>
          <w:numId w:val="0"/>
        </w:numPr>
        <w:pBdr>
          <w:top w:val="single" w:sz="12" w:space="1" w:color="auto"/>
          <w:bottom w:val="single" w:sz="12" w:space="1" w:color="auto"/>
        </w:pBdr>
        <w:ind w:left="216"/>
        <w:jc w:val="center"/>
        <w:rPr>
          <w:rFonts w:asciiTheme="majorHAnsi" w:hAnsiTheme="majorHAnsi"/>
          <w:color w:val="3A3836" w:themeColor="background2" w:themeShade="40"/>
        </w:rPr>
      </w:pPr>
      <w:r>
        <w:rPr>
          <w:rFonts w:asciiTheme="majorHAnsi" w:hAnsiTheme="majorHAnsi"/>
          <w:color w:val="3A3836" w:themeColor="background2" w:themeShade="40"/>
        </w:rPr>
        <w:t xml:space="preserve">  Thank You  </w:t>
      </w:r>
    </w:p>
    <w:p w:rsidR="007D6702" w:rsidRP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p w:rsidR="007D6702" w:rsidRPr="007D6702" w:rsidRDefault="007D6702" w:rsidP="007D6702">
      <w:pPr>
        <w:pStyle w:val="ListBullet"/>
        <w:numPr>
          <w:ilvl w:val="0"/>
          <w:numId w:val="0"/>
        </w:numPr>
        <w:ind w:left="216"/>
        <w:rPr>
          <w:rFonts w:asciiTheme="majorHAnsi" w:hAnsiTheme="majorHAnsi"/>
          <w:color w:val="3A3836" w:themeColor="background2" w:themeShade="40"/>
        </w:rPr>
      </w:pPr>
    </w:p>
    <w:sectPr w:rsidR="007D6702" w:rsidRPr="007D6702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93" w:rsidRDefault="00FD7D93">
      <w:pPr>
        <w:spacing w:after="0"/>
      </w:pPr>
      <w:r>
        <w:separator/>
      </w:r>
    </w:p>
  </w:endnote>
  <w:endnote w:type="continuationSeparator" w:id="0">
    <w:p w:rsidR="00FD7D93" w:rsidRDefault="00FD7D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66A8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93" w:rsidRDefault="00FD7D93">
      <w:pPr>
        <w:spacing w:after="0"/>
      </w:pPr>
      <w:r>
        <w:separator/>
      </w:r>
    </w:p>
  </w:footnote>
  <w:footnote w:type="continuationSeparator" w:id="0">
    <w:p w:rsidR="00FD7D93" w:rsidRDefault="00FD7D9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54"/>
    <w:rsid w:val="000A4F59"/>
    <w:rsid w:val="00141A4C"/>
    <w:rsid w:val="001B29CF"/>
    <w:rsid w:val="0028220F"/>
    <w:rsid w:val="00356C14"/>
    <w:rsid w:val="00617B26"/>
    <w:rsid w:val="006270A9"/>
    <w:rsid w:val="00675956"/>
    <w:rsid w:val="00681034"/>
    <w:rsid w:val="007D6702"/>
    <w:rsid w:val="00816216"/>
    <w:rsid w:val="0087734B"/>
    <w:rsid w:val="009768DC"/>
    <w:rsid w:val="009D5933"/>
    <w:rsid w:val="00BD768D"/>
    <w:rsid w:val="00C61F8E"/>
    <w:rsid w:val="00C65056"/>
    <w:rsid w:val="00C66A84"/>
    <w:rsid w:val="00E83E4B"/>
    <w:rsid w:val="00EF7C0A"/>
    <w:rsid w:val="00F74A54"/>
    <w:rsid w:val="00FD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F787D"/>
  <w15:chartTrackingRefBased/>
  <w15:docId w15:val="{5F911731-5075-4499-B37F-2EBB49C7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7D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man\Downloads\tf0291888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42204C83E24357B7E19D0EEF72F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86B60-7006-4A4C-B1DF-66AD7AAF24DF}"/>
      </w:docPartPr>
      <w:docPartBody>
        <w:p w:rsidR="00810F56" w:rsidRDefault="00E21F29">
          <w:pPr>
            <w:pStyle w:val="5242204C83E24357B7E19D0EEF72F690"/>
          </w:pPr>
          <w:r>
            <w:t>Objective</w:t>
          </w:r>
        </w:p>
      </w:docPartBody>
    </w:docPart>
    <w:docPart>
      <w:docPartPr>
        <w:name w:val="315E2318BE1A472C83EBDD3EEC8F5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0EC9A-9F32-46B4-B48F-3CCC8347B5E2}"/>
      </w:docPartPr>
      <w:docPartBody>
        <w:p w:rsidR="00810F56" w:rsidRDefault="00E21F29">
          <w:pPr>
            <w:pStyle w:val="315E2318BE1A472C83EBDD3EEC8F55F7"/>
          </w:pPr>
          <w:r>
            <w:t>Education</w:t>
          </w:r>
        </w:p>
      </w:docPartBody>
    </w:docPart>
    <w:docPart>
      <w:docPartPr>
        <w:name w:val="052BD276A8154E18AC160DACF76FF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1BDEE-A02A-4F27-9C56-C1F77A1EE4AA}"/>
      </w:docPartPr>
      <w:docPartBody>
        <w:p w:rsidR="00810F56" w:rsidRDefault="00E21F29">
          <w:pPr>
            <w:pStyle w:val="052BD276A8154E18AC160DACF76FFCE5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7B"/>
    <w:rsid w:val="00810F56"/>
    <w:rsid w:val="00AA122B"/>
    <w:rsid w:val="00DE677B"/>
    <w:rsid w:val="00E2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2105B458CB488F8FFA1411BCEC1539">
    <w:name w:val="432105B458CB488F8FFA1411BCEC1539"/>
  </w:style>
  <w:style w:type="paragraph" w:customStyle="1" w:styleId="B6311D4F8B8B4C049D982CFD47D4A1B8">
    <w:name w:val="B6311D4F8B8B4C049D982CFD47D4A1B8"/>
  </w:style>
  <w:style w:type="paragraph" w:customStyle="1" w:styleId="E234D7D4972146398D22D4688A3C8F00">
    <w:name w:val="E234D7D4972146398D22D4688A3C8F00"/>
  </w:style>
  <w:style w:type="paragraph" w:customStyle="1" w:styleId="D13499F081BB4B8F8E251B3AD4DC1282">
    <w:name w:val="D13499F081BB4B8F8E251B3AD4DC1282"/>
  </w:style>
  <w:style w:type="paragraph" w:customStyle="1" w:styleId="5242204C83E24357B7E19D0EEF72F690">
    <w:name w:val="5242204C83E24357B7E19D0EEF72F690"/>
  </w:style>
  <w:style w:type="paragraph" w:customStyle="1" w:styleId="F9A496BF9C7548EFA5BFD20C656A2EC1">
    <w:name w:val="F9A496BF9C7548EFA5BFD20C656A2EC1"/>
  </w:style>
  <w:style w:type="paragraph" w:customStyle="1" w:styleId="315E2318BE1A472C83EBDD3EEC8F55F7">
    <w:name w:val="315E2318BE1A472C83EBDD3EEC8F55F7"/>
  </w:style>
  <w:style w:type="paragraph" w:customStyle="1" w:styleId="3177041E29434C0698158561098020E4">
    <w:name w:val="3177041E29434C0698158561098020E4"/>
  </w:style>
  <w:style w:type="paragraph" w:customStyle="1" w:styleId="8E0AC79BB19D45C7A41B0E9F514A4439">
    <w:name w:val="8E0AC79BB19D45C7A41B0E9F514A4439"/>
  </w:style>
  <w:style w:type="paragraph" w:customStyle="1" w:styleId="B22A9D24343E4A8885D5B81C3C3DA323">
    <w:name w:val="B22A9D24343E4A8885D5B81C3C3DA323"/>
  </w:style>
  <w:style w:type="paragraph" w:customStyle="1" w:styleId="32184DA956BA427CBCAB89D582E7C4F0">
    <w:name w:val="32184DA956BA427CBCAB89D582E7C4F0"/>
  </w:style>
  <w:style w:type="paragraph" w:customStyle="1" w:styleId="6D9DD02997184294B9794ED045C960D0">
    <w:name w:val="6D9DD02997184294B9794ED045C960D0"/>
  </w:style>
  <w:style w:type="paragraph" w:customStyle="1" w:styleId="6AEA6980BF71424C9342B2BC68FAAB91">
    <w:name w:val="6AEA6980BF71424C9342B2BC68FAAB91"/>
  </w:style>
  <w:style w:type="paragraph" w:customStyle="1" w:styleId="D67D57380C374421A7AD0596C353B38B">
    <w:name w:val="D67D57380C374421A7AD0596C353B38B"/>
  </w:style>
  <w:style w:type="paragraph" w:customStyle="1" w:styleId="72B43D271FA64C23B02D7CEDC9F4DD35">
    <w:name w:val="72B43D271FA64C23B02D7CEDC9F4DD35"/>
  </w:style>
  <w:style w:type="paragraph" w:customStyle="1" w:styleId="052BD276A8154E18AC160DACF76FFCE5">
    <w:name w:val="052BD276A8154E18AC160DACF76FFCE5"/>
  </w:style>
  <w:style w:type="paragraph" w:customStyle="1" w:styleId="412F2F5CC9A649B8996C71AF9E37F4BF">
    <w:name w:val="412F2F5CC9A649B8996C71AF9E37F4BF"/>
  </w:style>
  <w:style w:type="paragraph" w:customStyle="1" w:styleId="D759F4D341894CBCA475ABF8DA1EB090">
    <w:name w:val="D759F4D341894CBCA475ABF8DA1EB090"/>
  </w:style>
  <w:style w:type="paragraph" w:customStyle="1" w:styleId="2B231415E8A8456BBAF1454CF6B54088">
    <w:name w:val="2B231415E8A8456BBAF1454CF6B54088"/>
  </w:style>
  <w:style w:type="paragraph" w:customStyle="1" w:styleId="A59903BE7D2D4E2380BD20C96392465A">
    <w:name w:val="A59903BE7D2D4E2380BD20C96392465A"/>
  </w:style>
  <w:style w:type="paragraph" w:customStyle="1" w:styleId="CEFFB5A70716466E96A82D0FAB1D9343">
    <w:name w:val="CEFFB5A70716466E96A82D0FAB1D9343"/>
  </w:style>
  <w:style w:type="paragraph" w:customStyle="1" w:styleId="62A7918A0CBD4C2499CB129C048DAEF0">
    <w:name w:val="62A7918A0CBD4C2499CB129C048DAEF0"/>
  </w:style>
  <w:style w:type="paragraph" w:customStyle="1" w:styleId="287C28AC06AA43F0AA8E3DB4E0FCC47B">
    <w:name w:val="287C28AC06AA43F0AA8E3DB4E0FCC47B"/>
  </w:style>
  <w:style w:type="paragraph" w:customStyle="1" w:styleId="4E432B7B335546BDA6E7D54BD46E610D">
    <w:name w:val="4E432B7B335546BDA6E7D54BD46E610D"/>
  </w:style>
  <w:style w:type="paragraph" w:customStyle="1" w:styleId="35B8C7D992F14E11BC220899D26E742D">
    <w:name w:val="35B8C7D992F14E11BC220899D26E742D"/>
  </w:style>
  <w:style w:type="paragraph" w:customStyle="1" w:styleId="579A61526A354BFEA46BD9E8F08E999D">
    <w:name w:val="579A61526A354BFEA46BD9E8F08E999D"/>
  </w:style>
  <w:style w:type="paragraph" w:customStyle="1" w:styleId="937FBBA439E244C5AF6F27F1F9E29C7C">
    <w:name w:val="937FBBA439E244C5AF6F27F1F9E29C7C"/>
  </w:style>
  <w:style w:type="paragraph" w:customStyle="1" w:styleId="6417E3496A194B0BB34AC30D0FB28148">
    <w:name w:val="6417E3496A194B0BB34AC30D0FB28148"/>
  </w:style>
  <w:style w:type="paragraph" w:customStyle="1" w:styleId="BAA6F84D8FCD4BF6901FC3A132C6A215">
    <w:name w:val="BAA6F84D8FCD4BF6901FC3A132C6A215"/>
  </w:style>
  <w:style w:type="paragraph" w:customStyle="1" w:styleId="FD037C12276647039BE4DBA8A00319E6">
    <w:name w:val="FD037C12276647039BE4DBA8A00319E6"/>
  </w:style>
  <w:style w:type="paragraph" w:customStyle="1" w:styleId="5B913A67BB0F46B095D0B06F76719CE8">
    <w:name w:val="5B913A67BB0F46B095D0B06F76719CE8"/>
  </w:style>
  <w:style w:type="paragraph" w:customStyle="1" w:styleId="92203890EEA44E6394C397217C31492B">
    <w:name w:val="92203890EEA44E6394C397217C31492B"/>
  </w:style>
  <w:style w:type="paragraph" w:customStyle="1" w:styleId="F89799879EB14978859C919EDEDAB153">
    <w:name w:val="F89799879EB14978859C919EDEDAB153"/>
  </w:style>
  <w:style w:type="paragraph" w:customStyle="1" w:styleId="40051E3FDC1C47A498CBA9EAA590F16A">
    <w:name w:val="40051E3FDC1C47A498CBA9EAA590F16A"/>
    <w:rsid w:val="00DE6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8D626C-D77D-4AB7-AB83-5EEE8DF3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tf02918880_win32</Template>
  <TotalTime>75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</dc:creator>
  <cp:keywords/>
  <dc:description/>
  <cp:lastModifiedBy>Human</cp:lastModifiedBy>
  <cp:revision>3</cp:revision>
  <dcterms:created xsi:type="dcterms:W3CDTF">2022-10-06T06:02:00Z</dcterms:created>
  <dcterms:modified xsi:type="dcterms:W3CDTF">2022-10-06T07:22:00Z</dcterms:modified>
  <cp:version/>
</cp:coreProperties>
</file>